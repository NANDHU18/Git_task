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97730470"/>
        <w:docPartObj>
          <w:docPartGallery w:val="Cover Pages"/>
          <w:docPartUnique/>
        </w:docPartObj>
      </w:sdtPr>
      <w:sdtEndPr/>
      <w:sdtContent>
        <w:p w:rsidR="00FA289E" w:rsidRDefault="0092642B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column">
                      <wp:posOffset>-265471</wp:posOffset>
                    </wp:positionH>
                    <wp:positionV relativeFrom="paragraph">
                      <wp:posOffset>137897</wp:posOffset>
                    </wp:positionV>
                    <wp:extent cx="3746090" cy="508820"/>
                    <wp:effectExtent l="0" t="0" r="0" b="5715"/>
                    <wp:wrapNone/>
                    <wp:docPr id="156" name="Text Box 1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46090" cy="508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2642B" w:rsidRPr="0092642B" w:rsidRDefault="0092642B" w:rsidP="0092642B">
                                <w:pPr>
                                  <w:pStyle w:val="NoSpacing"/>
                                  <w:rPr>
                                    <w:color w:val="242426" w:themeColor="text1" w:themeShade="8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6" o:spid="_x0000_s1026" type="#_x0000_t202" style="position:absolute;margin-left:-20.9pt;margin-top:10.85pt;width:294.95pt;height:40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" filled="f" stroked="f" strokeweight=".5pt">
                    <v:textbox>
                      <w:txbxContent>
                        <w:p w:rsidR="0092642B" w:rsidRPr="0092642B" w:rsidRDefault="0092642B" w:rsidP="0092642B">
                          <w:pPr>
                            <w:pStyle w:val="NoSpacing"/>
                            <w:rPr>
                              <w:color w:val="242426" w:themeColor="text1" w:themeShade="80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D28D1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FD37627" wp14:editId="3E6870B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-795287</wp:posOffset>
                    </wp:positionV>
                    <wp:extent cx="6217920" cy="1203158"/>
                    <wp:effectExtent l="0" t="0" r="0" b="0"/>
                    <wp:wrapNone/>
                    <wp:docPr id="148" name="Text Box 1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17920" cy="12031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05E7" w:rsidRPr="00BD28D1" w:rsidRDefault="006E57A0" w:rsidP="004005E7">
                                <w:pPr>
                                  <w:rPr>
                                    <w:b/>
                                    <w:color w:val="003BD4" w:themeColor="accent1"/>
                                    <w:sz w:val="48"/>
                                    <w:szCs w:val="52"/>
                                  </w:rPr>
                                </w:pPr>
                                <w:r>
                                  <w:rPr>
                                    <w:b/>
                                    <w:color w:val="003BD4" w:themeColor="accent1"/>
                                    <w:sz w:val="48"/>
                                    <w:szCs w:val="52"/>
                                  </w:rPr>
                                  <w:t>TRANSCRIBE OPTION IS NOT AVAILABLE FOR DESKTOP 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D37627" id="Text Box 148" o:spid="_x0000_s1027" type="#_x0000_t202" style="position:absolute;margin-left:438.4pt;margin-top:-62.6pt;width:489.6pt;height:94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" filled="f" stroked="f" strokeweight=".5pt">
                    <v:textbox>
                      <w:txbxContent>
                        <w:p w:rsidR="004005E7" w:rsidRPr="00BD28D1" w:rsidRDefault="006E57A0" w:rsidP="004005E7">
                          <w:pPr>
                            <w:rPr>
                              <w:b/>
                              <w:color w:val="003BD4" w:themeColor="accent1"/>
                              <w:sz w:val="48"/>
                              <w:szCs w:val="52"/>
                            </w:rPr>
                          </w:pPr>
                          <w:r>
                            <w:rPr>
                              <w:b/>
                              <w:color w:val="003BD4" w:themeColor="accent1"/>
                              <w:sz w:val="48"/>
                              <w:szCs w:val="52"/>
                            </w:rPr>
                            <w:t>TRANSCRIBE OPTION IS NOT AVAILABLE FOR DESKTOP WORD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D28D1">
            <w:rPr>
              <w:noProof/>
              <w:lang w:val="en-IN" w:eastAsia="en-IN"/>
            </w:rPr>
            <w:drawing>
              <wp:anchor distT="0" distB="0" distL="114300" distR="114300" simplePos="0" relativeHeight="251655166" behindDoc="0" locked="0" layoutInCell="1" allowOverlap="1" wp14:anchorId="51E8968B" wp14:editId="62E421EB">
                <wp:simplePos x="0" y="0"/>
                <wp:positionH relativeFrom="page">
                  <wp:posOffset>-519664</wp:posOffset>
                </wp:positionH>
                <wp:positionV relativeFrom="paragraph">
                  <wp:posOffset>-1745482</wp:posOffset>
                </wp:positionV>
                <wp:extent cx="11216740" cy="7765660"/>
                <wp:effectExtent l="0" t="0" r="3810" b="6985"/>
                <wp:wrapNone/>
                <wp:docPr id="150" name="Picture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" name="businessman-shaking-hands-with-his-colleague-Y9FH2MP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216740" cy="7765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A289E" w:rsidRDefault="006E57A0">
          <w:pPr>
            <w:rPr>
              <w:rFonts w:asciiTheme="majorHAnsi" w:eastAsiaTheme="majorEastAsia" w:hAnsiTheme="majorHAnsi" w:cstheme="majorBidi"/>
              <w:color w:val="008CD9" w:themeColor="accent3"/>
              <w:sz w:val="36"/>
              <w:szCs w:val="32"/>
            </w:rPr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0AD20A25" wp14:editId="36DBDEF8">
                    <wp:simplePos x="0" y="0"/>
                    <wp:positionH relativeFrom="column">
                      <wp:posOffset>2734310</wp:posOffset>
                    </wp:positionH>
                    <wp:positionV relativeFrom="paragraph">
                      <wp:posOffset>6158865</wp:posOffset>
                    </wp:positionV>
                    <wp:extent cx="2994660" cy="1112520"/>
                    <wp:effectExtent l="0" t="0" r="0" b="0"/>
                    <wp:wrapNone/>
                    <wp:docPr id="155" name="Group 15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994660" cy="1112520"/>
                              <a:chOff x="0" y="0"/>
                              <a:chExt cx="2994660" cy="1112520"/>
                            </a:xfrm>
                          </wpg:grpSpPr>
                          <wps:wsp>
                            <wps:cNvPr id="1" name="Text Box 1"/>
                            <wps:cNvSpPr txBox="1"/>
                            <wps:spPr>
                              <a:xfrm>
                                <a:off x="289560" y="0"/>
                                <a:ext cx="2705100" cy="434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96E79" w:rsidRPr="0090581C" w:rsidRDefault="00596E79" w:rsidP="00596E79">
                                  <w:pPr>
                                    <w:spacing w:after="0" w:line="240" w:lineRule="auto"/>
                                    <w:rPr>
                                      <w:color w:val="363638" w:themeColor="text1" w:themeShade="BF"/>
                                      <w:sz w:val="20"/>
                                      <w:lang w:val="en-IN"/>
                                    </w:rPr>
                                  </w:pPr>
                                  <w:r w:rsidRPr="0090581C">
                                    <w:rPr>
                                      <w:color w:val="363638" w:themeColor="text1" w:themeShade="BF"/>
                                      <w:sz w:val="20"/>
                                      <w:lang w:val="en-IN"/>
                                    </w:rPr>
                                    <w:t>2400 Louisiana Blvd Building 3</w:t>
                                  </w:r>
                                </w:p>
                                <w:p w:rsidR="00596E79" w:rsidRPr="0090581C" w:rsidRDefault="00596E79" w:rsidP="00596E79">
                                  <w:pPr>
                                    <w:spacing w:line="240" w:lineRule="auto"/>
                                    <w:rPr>
                                      <w:color w:val="363638" w:themeColor="text1" w:themeShade="BF"/>
                                      <w:sz w:val="20"/>
                                      <w:lang w:val="en-IN"/>
                                    </w:rPr>
                                  </w:pPr>
                                  <w:r w:rsidRPr="0090581C">
                                    <w:rPr>
                                      <w:color w:val="363638" w:themeColor="text1" w:themeShade="BF"/>
                                      <w:sz w:val="20"/>
                                      <w:lang w:val="en-IN"/>
                                    </w:rPr>
                                    <w:t>Albuquerque, NM 87110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289560" y="487680"/>
                                <a:ext cx="218694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96E79" w:rsidRPr="0090581C" w:rsidRDefault="004005E7" w:rsidP="00596E79">
                                  <w:pPr>
                                    <w:spacing w:line="240" w:lineRule="auto"/>
                                    <w:rPr>
                                      <w:color w:val="363638" w:themeColor="text1" w:themeShade="BF"/>
                                      <w:sz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363638" w:themeColor="text1" w:themeShade="BF"/>
                                      <w:sz w:val="20"/>
                                      <w:lang w:val="en-IN"/>
                                    </w:rPr>
                                    <w:t>sales@speridian.com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289560" y="822960"/>
                                <a:ext cx="218694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96E79" w:rsidRPr="0090581C" w:rsidRDefault="00596E79" w:rsidP="00596E79">
                                  <w:pPr>
                                    <w:spacing w:line="240" w:lineRule="auto"/>
                                    <w:rPr>
                                      <w:color w:val="363638" w:themeColor="text1" w:themeShade="BF"/>
                                      <w:sz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363638" w:themeColor="text1" w:themeShade="BF"/>
                                      <w:sz w:val="20"/>
                                      <w:lang w:val="en-IN"/>
                                    </w:rPr>
                                    <w:t>www.speridian.com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Freeform 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860" y="144780"/>
                                <a:ext cx="114300" cy="151765"/>
                              </a:xfrm>
                              <a:custGeom>
                                <a:avLst/>
                                <a:gdLst>
                                  <a:gd name="T0" fmla="*/ 5820 w 14855"/>
                                  <a:gd name="T1" fmla="*/ 4074 h 19772"/>
                                  <a:gd name="T2" fmla="*/ 4453 w 14855"/>
                                  <a:gd name="T3" fmla="*/ 5199 h 19772"/>
                                  <a:gd name="T4" fmla="*/ 3756 w 14855"/>
                                  <a:gd name="T5" fmla="*/ 6851 h 19772"/>
                                  <a:gd name="T6" fmla="*/ 3939 w 14855"/>
                                  <a:gd name="T7" fmla="*/ 8689 h 19772"/>
                                  <a:gd name="T8" fmla="*/ 4933 w 14855"/>
                                  <a:gd name="T9" fmla="*/ 10158 h 19772"/>
                                  <a:gd name="T10" fmla="*/ 6500 w 14855"/>
                                  <a:gd name="T11" fmla="*/ 11005 h 19772"/>
                                  <a:gd name="T12" fmla="*/ 8355 w 14855"/>
                                  <a:gd name="T13" fmla="*/ 11005 h 19772"/>
                                  <a:gd name="T14" fmla="*/ 9922 w 14855"/>
                                  <a:gd name="T15" fmla="*/ 10158 h 19772"/>
                                  <a:gd name="T16" fmla="*/ 10916 w 14855"/>
                                  <a:gd name="T17" fmla="*/ 8689 h 19772"/>
                                  <a:gd name="T18" fmla="*/ 11099 w 14855"/>
                                  <a:gd name="T19" fmla="*/ 6851 h 19772"/>
                                  <a:gd name="T20" fmla="*/ 10402 w 14855"/>
                                  <a:gd name="T21" fmla="*/ 5199 h 19772"/>
                                  <a:gd name="T22" fmla="*/ 9035 w 14855"/>
                                  <a:gd name="T23" fmla="*/ 4074 h 19772"/>
                                  <a:gd name="T24" fmla="*/ 7428 w 14855"/>
                                  <a:gd name="T25" fmla="*/ 9887 h 19772"/>
                                  <a:gd name="T26" fmla="*/ 6247 w 14855"/>
                                  <a:gd name="T27" fmla="*/ 9588 h 19772"/>
                                  <a:gd name="T28" fmla="*/ 5375 w 14855"/>
                                  <a:gd name="T29" fmla="*/ 8797 h 19772"/>
                                  <a:gd name="T30" fmla="*/ 4965 w 14855"/>
                                  <a:gd name="T31" fmla="*/ 7667 h 19772"/>
                                  <a:gd name="T32" fmla="*/ 5147 w 14855"/>
                                  <a:gd name="T33" fmla="*/ 6453 h 19772"/>
                                  <a:gd name="T34" fmla="*/ 5854 w 14855"/>
                                  <a:gd name="T35" fmla="*/ 5507 h 19772"/>
                                  <a:gd name="T36" fmla="*/ 6929 w 14855"/>
                                  <a:gd name="T37" fmla="*/ 4994 h 19772"/>
                                  <a:gd name="T38" fmla="*/ 8164 w 14855"/>
                                  <a:gd name="T39" fmla="*/ 5055 h 19772"/>
                                  <a:gd name="T40" fmla="*/ 9178 w 14855"/>
                                  <a:gd name="T41" fmla="*/ 5668 h 19772"/>
                                  <a:gd name="T42" fmla="*/ 9792 w 14855"/>
                                  <a:gd name="T43" fmla="*/ 6681 h 19772"/>
                                  <a:gd name="T44" fmla="*/ 9853 w 14855"/>
                                  <a:gd name="T45" fmla="*/ 7912 h 19772"/>
                                  <a:gd name="T46" fmla="*/ 9338 w 14855"/>
                                  <a:gd name="T47" fmla="*/ 8987 h 19772"/>
                                  <a:gd name="T48" fmla="*/ 8391 w 14855"/>
                                  <a:gd name="T49" fmla="*/ 9692 h 19772"/>
                                  <a:gd name="T50" fmla="*/ 7045 w 14855"/>
                                  <a:gd name="T51" fmla="*/ 10 h 19772"/>
                                  <a:gd name="T52" fmla="*/ 3575 w 14855"/>
                                  <a:gd name="T53" fmla="*/ 1074 h 19772"/>
                                  <a:gd name="T54" fmla="*/ 1075 w 14855"/>
                                  <a:gd name="T55" fmla="*/ 3569 h 19772"/>
                                  <a:gd name="T56" fmla="*/ 10 w 14855"/>
                                  <a:gd name="T57" fmla="*/ 7033 h 19772"/>
                                  <a:gd name="T58" fmla="*/ 327 w 14855"/>
                                  <a:gd name="T59" fmla="*/ 9637 h 19772"/>
                                  <a:gd name="T60" fmla="*/ 1843 w 14855"/>
                                  <a:gd name="T61" fmla="*/ 12441 h 19772"/>
                                  <a:gd name="T62" fmla="*/ 6151 w 14855"/>
                                  <a:gd name="T63" fmla="*/ 18634 h 19772"/>
                                  <a:gd name="T64" fmla="*/ 7056 w 14855"/>
                                  <a:gd name="T65" fmla="*/ 19696 h 19772"/>
                                  <a:gd name="T66" fmla="*/ 7588 w 14855"/>
                                  <a:gd name="T67" fmla="*/ 19758 h 19772"/>
                                  <a:gd name="T68" fmla="*/ 8076 w 14855"/>
                                  <a:gd name="T69" fmla="*/ 19509 h 19772"/>
                                  <a:gd name="T70" fmla="*/ 11925 w 14855"/>
                                  <a:gd name="T71" fmla="*/ 14033 h 19772"/>
                                  <a:gd name="T72" fmla="*/ 14101 w 14855"/>
                                  <a:gd name="T73" fmla="*/ 10626 h 19772"/>
                                  <a:gd name="T74" fmla="*/ 14825 w 14855"/>
                                  <a:gd name="T75" fmla="*/ 8207 h 19772"/>
                                  <a:gd name="T76" fmla="*/ 14404 w 14855"/>
                                  <a:gd name="T77" fmla="*/ 4866 h 19772"/>
                                  <a:gd name="T78" fmla="*/ 12422 w 14855"/>
                                  <a:gd name="T79" fmla="*/ 1926 h 19772"/>
                                  <a:gd name="T80" fmla="*/ 9284 w 14855"/>
                                  <a:gd name="T81" fmla="*/ 234 h 19772"/>
                                  <a:gd name="T82" fmla="*/ 5614 w 14855"/>
                                  <a:gd name="T83" fmla="*/ 15704 h 19772"/>
                                  <a:gd name="T84" fmla="*/ 2313 w 14855"/>
                                  <a:gd name="T85" fmla="*/ 10876 h 19772"/>
                                  <a:gd name="T86" fmla="*/ 1347 w 14855"/>
                                  <a:gd name="T87" fmla="*/ 8679 h 19772"/>
                                  <a:gd name="T88" fmla="*/ 1267 w 14855"/>
                                  <a:gd name="T89" fmla="*/ 6801 h 19772"/>
                                  <a:gd name="T90" fmla="*/ 1598 w 14855"/>
                                  <a:gd name="T91" fmla="*/ 5328 h 19772"/>
                                  <a:gd name="T92" fmla="*/ 2274 w 14855"/>
                                  <a:gd name="T93" fmla="*/ 3988 h 19772"/>
                                  <a:gd name="T94" fmla="*/ 3274 w 14855"/>
                                  <a:gd name="T95" fmla="*/ 2833 h 19772"/>
                                  <a:gd name="T96" fmla="*/ 4513 w 14855"/>
                                  <a:gd name="T97" fmla="*/ 1959 h 19772"/>
                                  <a:gd name="T98" fmla="*/ 5915 w 14855"/>
                                  <a:gd name="T99" fmla="*/ 1421 h 19772"/>
                                  <a:gd name="T100" fmla="*/ 7428 w 14855"/>
                                  <a:gd name="T101" fmla="*/ 1235 h 19772"/>
                                  <a:gd name="T102" fmla="*/ 8940 w 14855"/>
                                  <a:gd name="T103" fmla="*/ 1421 h 19772"/>
                                  <a:gd name="T104" fmla="*/ 10342 w 14855"/>
                                  <a:gd name="T105" fmla="*/ 1959 h 19772"/>
                                  <a:gd name="T106" fmla="*/ 11581 w 14855"/>
                                  <a:gd name="T107" fmla="*/ 2833 h 19772"/>
                                  <a:gd name="T108" fmla="*/ 12581 w 14855"/>
                                  <a:gd name="T109" fmla="*/ 3988 h 19772"/>
                                  <a:gd name="T110" fmla="*/ 13257 w 14855"/>
                                  <a:gd name="T111" fmla="*/ 5328 h 19772"/>
                                  <a:gd name="T112" fmla="*/ 13588 w 14855"/>
                                  <a:gd name="T113" fmla="*/ 6801 h 19772"/>
                                  <a:gd name="T114" fmla="*/ 13508 w 14855"/>
                                  <a:gd name="T115" fmla="*/ 8679 h 19772"/>
                                  <a:gd name="T116" fmla="*/ 12543 w 14855"/>
                                  <a:gd name="T117" fmla="*/ 10876 h 19772"/>
                                  <a:gd name="T118" fmla="*/ 9241 w 14855"/>
                                  <a:gd name="T119" fmla="*/ 15704 h 197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14855" h="19772">
                                    <a:moveTo>
                                      <a:pt x="7428" y="3707"/>
                                    </a:moveTo>
                                    <a:lnTo>
                                      <a:pt x="7237" y="3712"/>
                                    </a:lnTo>
                                    <a:lnTo>
                                      <a:pt x="7049" y="3727"/>
                                    </a:lnTo>
                                    <a:lnTo>
                                      <a:pt x="6863" y="3751"/>
                                    </a:lnTo>
                                    <a:lnTo>
                                      <a:pt x="6680" y="3783"/>
                                    </a:lnTo>
                                    <a:lnTo>
                                      <a:pt x="6500" y="3824"/>
                                    </a:lnTo>
                                    <a:lnTo>
                                      <a:pt x="6325" y="3874"/>
                                    </a:lnTo>
                                    <a:lnTo>
                                      <a:pt x="6153" y="3932"/>
                                    </a:lnTo>
                                    <a:lnTo>
                                      <a:pt x="5984" y="4000"/>
                                    </a:lnTo>
                                    <a:lnTo>
                                      <a:pt x="5820" y="4074"/>
                                    </a:lnTo>
                                    <a:lnTo>
                                      <a:pt x="5659" y="4156"/>
                                    </a:lnTo>
                                    <a:lnTo>
                                      <a:pt x="5503" y="4245"/>
                                    </a:lnTo>
                                    <a:lnTo>
                                      <a:pt x="5353" y="4342"/>
                                    </a:lnTo>
                                    <a:lnTo>
                                      <a:pt x="5208" y="4445"/>
                                    </a:lnTo>
                                    <a:lnTo>
                                      <a:pt x="5067" y="4556"/>
                                    </a:lnTo>
                                    <a:lnTo>
                                      <a:pt x="4933" y="4673"/>
                                    </a:lnTo>
                                    <a:lnTo>
                                      <a:pt x="4803" y="4795"/>
                                    </a:lnTo>
                                    <a:lnTo>
                                      <a:pt x="4680" y="4924"/>
                                    </a:lnTo>
                                    <a:lnTo>
                                      <a:pt x="4564" y="5058"/>
                                    </a:lnTo>
                                    <a:lnTo>
                                      <a:pt x="4453" y="5199"/>
                                    </a:lnTo>
                                    <a:lnTo>
                                      <a:pt x="4349" y="5344"/>
                                    </a:lnTo>
                                    <a:lnTo>
                                      <a:pt x="4252" y="5495"/>
                                    </a:lnTo>
                                    <a:lnTo>
                                      <a:pt x="4162" y="5649"/>
                                    </a:lnTo>
                                    <a:lnTo>
                                      <a:pt x="4080" y="5810"/>
                                    </a:lnTo>
                                    <a:lnTo>
                                      <a:pt x="4007" y="5974"/>
                                    </a:lnTo>
                                    <a:lnTo>
                                      <a:pt x="3939" y="6142"/>
                                    </a:lnTo>
                                    <a:lnTo>
                                      <a:pt x="3881" y="6314"/>
                                    </a:lnTo>
                                    <a:lnTo>
                                      <a:pt x="3831" y="6490"/>
                                    </a:lnTo>
                                    <a:lnTo>
                                      <a:pt x="3790" y="6669"/>
                                    </a:lnTo>
                                    <a:lnTo>
                                      <a:pt x="3756" y="6851"/>
                                    </a:lnTo>
                                    <a:lnTo>
                                      <a:pt x="3732" y="7036"/>
                                    </a:lnTo>
                                    <a:lnTo>
                                      <a:pt x="3719" y="7224"/>
                                    </a:lnTo>
                                    <a:lnTo>
                                      <a:pt x="3714" y="7415"/>
                                    </a:lnTo>
                                    <a:lnTo>
                                      <a:pt x="3719" y="7605"/>
                                    </a:lnTo>
                                    <a:lnTo>
                                      <a:pt x="3732" y="7793"/>
                                    </a:lnTo>
                                    <a:lnTo>
                                      <a:pt x="3756" y="7978"/>
                                    </a:lnTo>
                                    <a:lnTo>
                                      <a:pt x="3790" y="8161"/>
                                    </a:lnTo>
                                    <a:lnTo>
                                      <a:pt x="3831" y="8340"/>
                                    </a:lnTo>
                                    <a:lnTo>
                                      <a:pt x="3881" y="8516"/>
                                    </a:lnTo>
                                    <a:lnTo>
                                      <a:pt x="3939" y="8689"/>
                                    </a:lnTo>
                                    <a:lnTo>
                                      <a:pt x="4007" y="8856"/>
                                    </a:lnTo>
                                    <a:lnTo>
                                      <a:pt x="4080" y="9021"/>
                                    </a:lnTo>
                                    <a:lnTo>
                                      <a:pt x="4162" y="9180"/>
                                    </a:lnTo>
                                    <a:lnTo>
                                      <a:pt x="4252" y="9335"/>
                                    </a:lnTo>
                                    <a:lnTo>
                                      <a:pt x="4349" y="9486"/>
                                    </a:lnTo>
                                    <a:lnTo>
                                      <a:pt x="4453" y="9632"/>
                                    </a:lnTo>
                                    <a:lnTo>
                                      <a:pt x="4564" y="9771"/>
                                    </a:lnTo>
                                    <a:lnTo>
                                      <a:pt x="4680" y="9906"/>
                                    </a:lnTo>
                                    <a:lnTo>
                                      <a:pt x="4803" y="10035"/>
                                    </a:lnTo>
                                    <a:lnTo>
                                      <a:pt x="4933" y="10158"/>
                                    </a:lnTo>
                                    <a:lnTo>
                                      <a:pt x="5067" y="10275"/>
                                    </a:lnTo>
                                    <a:lnTo>
                                      <a:pt x="5208" y="10384"/>
                                    </a:lnTo>
                                    <a:lnTo>
                                      <a:pt x="5353" y="10487"/>
                                    </a:lnTo>
                                    <a:lnTo>
                                      <a:pt x="5503" y="10584"/>
                                    </a:lnTo>
                                    <a:lnTo>
                                      <a:pt x="5659" y="10674"/>
                                    </a:lnTo>
                                    <a:lnTo>
                                      <a:pt x="5820" y="10756"/>
                                    </a:lnTo>
                                    <a:lnTo>
                                      <a:pt x="5984" y="10831"/>
                                    </a:lnTo>
                                    <a:lnTo>
                                      <a:pt x="6153" y="10897"/>
                                    </a:lnTo>
                                    <a:lnTo>
                                      <a:pt x="6325" y="10955"/>
                                    </a:lnTo>
                                    <a:lnTo>
                                      <a:pt x="6500" y="11005"/>
                                    </a:lnTo>
                                    <a:lnTo>
                                      <a:pt x="6680" y="11047"/>
                                    </a:lnTo>
                                    <a:lnTo>
                                      <a:pt x="6863" y="11080"/>
                                    </a:lnTo>
                                    <a:lnTo>
                                      <a:pt x="7049" y="11103"/>
                                    </a:lnTo>
                                    <a:lnTo>
                                      <a:pt x="7237" y="11117"/>
                                    </a:lnTo>
                                    <a:lnTo>
                                      <a:pt x="7428" y="11122"/>
                                    </a:lnTo>
                                    <a:lnTo>
                                      <a:pt x="7618" y="11117"/>
                                    </a:lnTo>
                                    <a:lnTo>
                                      <a:pt x="7806" y="11103"/>
                                    </a:lnTo>
                                    <a:lnTo>
                                      <a:pt x="7992" y="11080"/>
                                    </a:lnTo>
                                    <a:lnTo>
                                      <a:pt x="8175" y="11047"/>
                                    </a:lnTo>
                                    <a:lnTo>
                                      <a:pt x="8355" y="11005"/>
                                    </a:lnTo>
                                    <a:lnTo>
                                      <a:pt x="8530" y="10955"/>
                                    </a:lnTo>
                                    <a:lnTo>
                                      <a:pt x="8702" y="10897"/>
                                    </a:lnTo>
                                    <a:lnTo>
                                      <a:pt x="8871" y="10831"/>
                                    </a:lnTo>
                                    <a:lnTo>
                                      <a:pt x="9035" y="10756"/>
                                    </a:lnTo>
                                    <a:lnTo>
                                      <a:pt x="9196" y="10674"/>
                                    </a:lnTo>
                                    <a:lnTo>
                                      <a:pt x="9352" y="10584"/>
                                    </a:lnTo>
                                    <a:lnTo>
                                      <a:pt x="9502" y="10487"/>
                                    </a:lnTo>
                                    <a:lnTo>
                                      <a:pt x="9647" y="10384"/>
                                    </a:lnTo>
                                    <a:lnTo>
                                      <a:pt x="9788" y="10275"/>
                                    </a:lnTo>
                                    <a:lnTo>
                                      <a:pt x="9922" y="10158"/>
                                    </a:lnTo>
                                    <a:lnTo>
                                      <a:pt x="10052" y="10035"/>
                                    </a:lnTo>
                                    <a:lnTo>
                                      <a:pt x="10175" y="9906"/>
                                    </a:lnTo>
                                    <a:lnTo>
                                      <a:pt x="10291" y="9771"/>
                                    </a:lnTo>
                                    <a:lnTo>
                                      <a:pt x="10402" y="9632"/>
                                    </a:lnTo>
                                    <a:lnTo>
                                      <a:pt x="10506" y="9486"/>
                                    </a:lnTo>
                                    <a:lnTo>
                                      <a:pt x="10603" y="9335"/>
                                    </a:lnTo>
                                    <a:lnTo>
                                      <a:pt x="10693" y="9180"/>
                                    </a:lnTo>
                                    <a:lnTo>
                                      <a:pt x="10775" y="9021"/>
                                    </a:lnTo>
                                    <a:lnTo>
                                      <a:pt x="10848" y="8856"/>
                                    </a:lnTo>
                                    <a:lnTo>
                                      <a:pt x="10916" y="8689"/>
                                    </a:lnTo>
                                    <a:lnTo>
                                      <a:pt x="10974" y="8516"/>
                                    </a:lnTo>
                                    <a:lnTo>
                                      <a:pt x="11024" y="8340"/>
                                    </a:lnTo>
                                    <a:lnTo>
                                      <a:pt x="11065" y="8161"/>
                                    </a:lnTo>
                                    <a:lnTo>
                                      <a:pt x="11099" y="7978"/>
                                    </a:lnTo>
                                    <a:lnTo>
                                      <a:pt x="11123" y="7793"/>
                                    </a:lnTo>
                                    <a:lnTo>
                                      <a:pt x="11136" y="7605"/>
                                    </a:lnTo>
                                    <a:lnTo>
                                      <a:pt x="11141" y="7415"/>
                                    </a:lnTo>
                                    <a:lnTo>
                                      <a:pt x="11136" y="7224"/>
                                    </a:lnTo>
                                    <a:lnTo>
                                      <a:pt x="11123" y="7036"/>
                                    </a:lnTo>
                                    <a:lnTo>
                                      <a:pt x="11099" y="6851"/>
                                    </a:lnTo>
                                    <a:lnTo>
                                      <a:pt x="11065" y="6669"/>
                                    </a:lnTo>
                                    <a:lnTo>
                                      <a:pt x="11024" y="6490"/>
                                    </a:lnTo>
                                    <a:lnTo>
                                      <a:pt x="10974" y="6314"/>
                                    </a:lnTo>
                                    <a:lnTo>
                                      <a:pt x="10916" y="6142"/>
                                    </a:lnTo>
                                    <a:lnTo>
                                      <a:pt x="10848" y="5974"/>
                                    </a:lnTo>
                                    <a:lnTo>
                                      <a:pt x="10775" y="5810"/>
                                    </a:lnTo>
                                    <a:lnTo>
                                      <a:pt x="10693" y="5649"/>
                                    </a:lnTo>
                                    <a:lnTo>
                                      <a:pt x="10603" y="5495"/>
                                    </a:lnTo>
                                    <a:lnTo>
                                      <a:pt x="10506" y="5344"/>
                                    </a:lnTo>
                                    <a:lnTo>
                                      <a:pt x="10402" y="5199"/>
                                    </a:lnTo>
                                    <a:lnTo>
                                      <a:pt x="10291" y="5058"/>
                                    </a:lnTo>
                                    <a:lnTo>
                                      <a:pt x="10175" y="4924"/>
                                    </a:lnTo>
                                    <a:lnTo>
                                      <a:pt x="10052" y="4795"/>
                                    </a:lnTo>
                                    <a:lnTo>
                                      <a:pt x="9922" y="4673"/>
                                    </a:lnTo>
                                    <a:lnTo>
                                      <a:pt x="9788" y="4556"/>
                                    </a:lnTo>
                                    <a:lnTo>
                                      <a:pt x="9647" y="4445"/>
                                    </a:lnTo>
                                    <a:lnTo>
                                      <a:pt x="9502" y="4342"/>
                                    </a:lnTo>
                                    <a:lnTo>
                                      <a:pt x="9352" y="4245"/>
                                    </a:lnTo>
                                    <a:lnTo>
                                      <a:pt x="9196" y="4156"/>
                                    </a:lnTo>
                                    <a:lnTo>
                                      <a:pt x="9035" y="4074"/>
                                    </a:lnTo>
                                    <a:lnTo>
                                      <a:pt x="8871" y="4000"/>
                                    </a:lnTo>
                                    <a:lnTo>
                                      <a:pt x="8702" y="3932"/>
                                    </a:lnTo>
                                    <a:lnTo>
                                      <a:pt x="8530" y="3874"/>
                                    </a:lnTo>
                                    <a:lnTo>
                                      <a:pt x="8355" y="3824"/>
                                    </a:lnTo>
                                    <a:lnTo>
                                      <a:pt x="8175" y="3783"/>
                                    </a:lnTo>
                                    <a:lnTo>
                                      <a:pt x="7992" y="3751"/>
                                    </a:lnTo>
                                    <a:lnTo>
                                      <a:pt x="7806" y="3727"/>
                                    </a:lnTo>
                                    <a:lnTo>
                                      <a:pt x="7618" y="3712"/>
                                    </a:lnTo>
                                    <a:lnTo>
                                      <a:pt x="7428" y="3707"/>
                                    </a:lnTo>
                                    <a:close/>
                                    <a:moveTo>
                                      <a:pt x="7428" y="9887"/>
                                    </a:moveTo>
                                    <a:lnTo>
                                      <a:pt x="7300" y="9883"/>
                                    </a:lnTo>
                                    <a:lnTo>
                                      <a:pt x="7175" y="9874"/>
                                    </a:lnTo>
                                    <a:lnTo>
                                      <a:pt x="7051" y="9858"/>
                                    </a:lnTo>
                                    <a:lnTo>
                                      <a:pt x="6929" y="9837"/>
                                    </a:lnTo>
                                    <a:lnTo>
                                      <a:pt x="6809" y="9808"/>
                                    </a:lnTo>
                                    <a:lnTo>
                                      <a:pt x="6691" y="9776"/>
                                    </a:lnTo>
                                    <a:lnTo>
                                      <a:pt x="6576" y="9736"/>
                                    </a:lnTo>
                                    <a:lnTo>
                                      <a:pt x="6464" y="9692"/>
                                    </a:lnTo>
                                    <a:lnTo>
                                      <a:pt x="6355" y="9643"/>
                                    </a:lnTo>
                                    <a:lnTo>
                                      <a:pt x="6247" y="9588"/>
                                    </a:lnTo>
                                    <a:lnTo>
                                      <a:pt x="6144" y="9528"/>
                                    </a:lnTo>
                                    <a:lnTo>
                                      <a:pt x="6043" y="9465"/>
                                    </a:lnTo>
                                    <a:lnTo>
                                      <a:pt x="5947" y="9395"/>
                                    </a:lnTo>
                                    <a:lnTo>
                                      <a:pt x="5854" y="9322"/>
                                    </a:lnTo>
                                    <a:lnTo>
                                      <a:pt x="5763" y="9245"/>
                                    </a:lnTo>
                                    <a:lnTo>
                                      <a:pt x="5677" y="9163"/>
                                    </a:lnTo>
                                    <a:lnTo>
                                      <a:pt x="5596" y="9077"/>
                                    </a:lnTo>
                                    <a:lnTo>
                                      <a:pt x="5517" y="8987"/>
                                    </a:lnTo>
                                    <a:lnTo>
                                      <a:pt x="5444" y="8894"/>
                                    </a:lnTo>
                                    <a:lnTo>
                                      <a:pt x="5375" y="8797"/>
                                    </a:lnTo>
                                    <a:lnTo>
                                      <a:pt x="5310" y="8696"/>
                                    </a:lnTo>
                                    <a:lnTo>
                                      <a:pt x="5250" y="8593"/>
                                    </a:lnTo>
                                    <a:lnTo>
                                      <a:pt x="5196" y="8486"/>
                                    </a:lnTo>
                                    <a:lnTo>
                                      <a:pt x="5147" y="8376"/>
                                    </a:lnTo>
                                    <a:lnTo>
                                      <a:pt x="5102" y="8264"/>
                                    </a:lnTo>
                                    <a:lnTo>
                                      <a:pt x="5063" y="8150"/>
                                    </a:lnTo>
                                    <a:lnTo>
                                      <a:pt x="5030" y="8033"/>
                                    </a:lnTo>
                                    <a:lnTo>
                                      <a:pt x="5002" y="7912"/>
                                    </a:lnTo>
                                    <a:lnTo>
                                      <a:pt x="4980" y="7792"/>
                                    </a:lnTo>
                                    <a:lnTo>
                                      <a:pt x="4965" y="7667"/>
                                    </a:lnTo>
                                    <a:lnTo>
                                      <a:pt x="4955" y="7542"/>
                                    </a:lnTo>
                                    <a:lnTo>
                                      <a:pt x="4951" y="7415"/>
                                    </a:lnTo>
                                    <a:lnTo>
                                      <a:pt x="4955" y="7288"/>
                                    </a:lnTo>
                                    <a:lnTo>
                                      <a:pt x="4965" y="7162"/>
                                    </a:lnTo>
                                    <a:lnTo>
                                      <a:pt x="4980" y="7039"/>
                                    </a:lnTo>
                                    <a:lnTo>
                                      <a:pt x="5002" y="6917"/>
                                    </a:lnTo>
                                    <a:lnTo>
                                      <a:pt x="5030" y="6798"/>
                                    </a:lnTo>
                                    <a:lnTo>
                                      <a:pt x="5063" y="6681"/>
                                    </a:lnTo>
                                    <a:lnTo>
                                      <a:pt x="5102" y="6565"/>
                                    </a:lnTo>
                                    <a:lnTo>
                                      <a:pt x="5147" y="6453"/>
                                    </a:lnTo>
                                    <a:lnTo>
                                      <a:pt x="5196" y="6343"/>
                                    </a:lnTo>
                                    <a:lnTo>
                                      <a:pt x="5250" y="6238"/>
                                    </a:lnTo>
                                    <a:lnTo>
                                      <a:pt x="5310" y="6133"/>
                                    </a:lnTo>
                                    <a:lnTo>
                                      <a:pt x="5375" y="6034"/>
                                    </a:lnTo>
                                    <a:lnTo>
                                      <a:pt x="5444" y="5937"/>
                                    </a:lnTo>
                                    <a:lnTo>
                                      <a:pt x="5517" y="5843"/>
                                    </a:lnTo>
                                    <a:lnTo>
                                      <a:pt x="5596" y="5754"/>
                                    </a:lnTo>
                                    <a:lnTo>
                                      <a:pt x="5677" y="5668"/>
                                    </a:lnTo>
                                    <a:lnTo>
                                      <a:pt x="5763" y="5586"/>
                                    </a:lnTo>
                                    <a:lnTo>
                                      <a:pt x="5854" y="5507"/>
                                    </a:lnTo>
                                    <a:lnTo>
                                      <a:pt x="5947" y="5434"/>
                                    </a:lnTo>
                                    <a:lnTo>
                                      <a:pt x="6043" y="5366"/>
                                    </a:lnTo>
                                    <a:lnTo>
                                      <a:pt x="6144" y="5301"/>
                                    </a:lnTo>
                                    <a:lnTo>
                                      <a:pt x="6247" y="5241"/>
                                    </a:lnTo>
                                    <a:lnTo>
                                      <a:pt x="6355" y="5188"/>
                                    </a:lnTo>
                                    <a:lnTo>
                                      <a:pt x="6464" y="5138"/>
                                    </a:lnTo>
                                    <a:lnTo>
                                      <a:pt x="6576" y="5093"/>
                                    </a:lnTo>
                                    <a:lnTo>
                                      <a:pt x="6691" y="5055"/>
                                    </a:lnTo>
                                    <a:lnTo>
                                      <a:pt x="6809" y="5021"/>
                                    </a:lnTo>
                                    <a:lnTo>
                                      <a:pt x="6929" y="4994"/>
                                    </a:lnTo>
                                    <a:lnTo>
                                      <a:pt x="7051" y="4971"/>
                                    </a:lnTo>
                                    <a:lnTo>
                                      <a:pt x="7175" y="4956"/>
                                    </a:lnTo>
                                    <a:lnTo>
                                      <a:pt x="7300" y="4946"/>
                                    </a:lnTo>
                                    <a:lnTo>
                                      <a:pt x="7428" y="4943"/>
                                    </a:lnTo>
                                    <a:lnTo>
                                      <a:pt x="7555" y="4946"/>
                                    </a:lnTo>
                                    <a:lnTo>
                                      <a:pt x="7680" y="4956"/>
                                    </a:lnTo>
                                    <a:lnTo>
                                      <a:pt x="7804" y="4971"/>
                                    </a:lnTo>
                                    <a:lnTo>
                                      <a:pt x="7926" y="4994"/>
                                    </a:lnTo>
                                    <a:lnTo>
                                      <a:pt x="8046" y="5021"/>
                                    </a:lnTo>
                                    <a:lnTo>
                                      <a:pt x="8164" y="5055"/>
                                    </a:lnTo>
                                    <a:lnTo>
                                      <a:pt x="8279" y="5093"/>
                                    </a:lnTo>
                                    <a:lnTo>
                                      <a:pt x="8391" y="5138"/>
                                    </a:lnTo>
                                    <a:lnTo>
                                      <a:pt x="8500" y="5188"/>
                                    </a:lnTo>
                                    <a:lnTo>
                                      <a:pt x="8608" y="5241"/>
                                    </a:lnTo>
                                    <a:lnTo>
                                      <a:pt x="8711" y="5301"/>
                                    </a:lnTo>
                                    <a:lnTo>
                                      <a:pt x="8812" y="5366"/>
                                    </a:lnTo>
                                    <a:lnTo>
                                      <a:pt x="8908" y="5434"/>
                                    </a:lnTo>
                                    <a:lnTo>
                                      <a:pt x="9001" y="5507"/>
                                    </a:lnTo>
                                    <a:lnTo>
                                      <a:pt x="9092" y="5586"/>
                                    </a:lnTo>
                                    <a:lnTo>
                                      <a:pt x="9178" y="5668"/>
                                    </a:lnTo>
                                    <a:lnTo>
                                      <a:pt x="9259" y="5754"/>
                                    </a:lnTo>
                                    <a:lnTo>
                                      <a:pt x="9338" y="5843"/>
                                    </a:lnTo>
                                    <a:lnTo>
                                      <a:pt x="9411" y="5937"/>
                                    </a:lnTo>
                                    <a:lnTo>
                                      <a:pt x="9480" y="6034"/>
                                    </a:lnTo>
                                    <a:lnTo>
                                      <a:pt x="9545" y="6133"/>
                                    </a:lnTo>
                                    <a:lnTo>
                                      <a:pt x="9605" y="6238"/>
                                    </a:lnTo>
                                    <a:lnTo>
                                      <a:pt x="9659" y="6343"/>
                                    </a:lnTo>
                                    <a:lnTo>
                                      <a:pt x="9708" y="6453"/>
                                    </a:lnTo>
                                    <a:lnTo>
                                      <a:pt x="9753" y="6565"/>
                                    </a:lnTo>
                                    <a:lnTo>
                                      <a:pt x="9792" y="6681"/>
                                    </a:lnTo>
                                    <a:lnTo>
                                      <a:pt x="9825" y="6798"/>
                                    </a:lnTo>
                                    <a:lnTo>
                                      <a:pt x="9853" y="6917"/>
                                    </a:lnTo>
                                    <a:lnTo>
                                      <a:pt x="9875" y="7039"/>
                                    </a:lnTo>
                                    <a:lnTo>
                                      <a:pt x="9890" y="7162"/>
                                    </a:lnTo>
                                    <a:lnTo>
                                      <a:pt x="9900" y="7288"/>
                                    </a:lnTo>
                                    <a:lnTo>
                                      <a:pt x="9904" y="7415"/>
                                    </a:lnTo>
                                    <a:lnTo>
                                      <a:pt x="9900" y="7542"/>
                                    </a:lnTo>
                                    <a:lnTo>
                                      <a:pt x="9890" y="7667"/>
                                    </a:lnTo>
                                    <a:lnTo>
                                      <a:pt x="9875" y="7792"/>
                                    </a:lnTo>
                                    <a:lnTo>
                                      <a:pt x="9853" y="7912"/>
                                    </a:lnTo>
                                    <a:lnTo>
                                      <a:pt x="9825" y="8033"/>
                                    </a:lnTo>
                                    <a:lnTo>
                                      <a:pt x="9792" y="8150"/>
                                    </a:lnTo>
                                    <a:lnTo>
                                      <a:pt x="9753" y="8264"/>
                                    </a:lnTo>
                                    <a:lnTo>
                                      <a:pt x="9708" y="8376"/>
                                    </a:lnTo>
                                    <a:lnTo>
                                      <a:pt x="9659" y="8486"/>
                                    </a:lnTo>
                                    <a:lnTo>
                                      <a:pt x="9605" y="8593"/>
                                    </a:lnTo>
                                    <a:lnTo>
                                      <a:pt x="9545" y="8696"/>
                                    </a:lnTo>
                                    <a:lnTo>
                                      <a:pt x="9480" y="8797"/>
                                    </a:lnTo>
                                    <a:lnTo>
                                      <a:pt x="9411" y="8894"/>
                                    </a:lnTo>
                                    <a:lnTo>
                                      <a:pt x="9338" y="8987"/>
                                    </a:lnTo>
                                    <a:lnTo>
                                      <a:pt x="9259" y="9077"/>
                                    </a:lnTo>
                                    <a:lnTo>
                                      <a:pt x="9178" y="9163"/>
                                    </a:lnTo>
                                    <a:lnTo>
                                      <a:pt x="9092" y="9245"/>
                                    </a:lnTo>
                                    <a:lnTo>
                                      <a:pt x="9001" y="9322"/>
                                    </a:lnTo>
                                    <a:lnTo>
                                      <a:pt x="8908" y="9395"/>
                                    </a:lnTo>
                                    <a:lnTo>
                                      <a:pt x="8812" y="9465"/>
                                    </a:lnTo>
                                    <a:lnTo>
                                      <a:pt x="8711" y="9528"/>
                                    </a:lnTo>
                                    <a:lnTo>
                                      <a:pt x="8608" y="9588"/>
                                    </a:lnTo>
                                    <a:lnTo>
                                      <a:pt x="8500" y="9643"/>
                                    </a:lnTo>
                                    <a:lnTo>
                                      <a:pt x="8391" y="9692"/>
                                    </a:lnTo>
                                    <a:lnTo>
                                      <a:pt x="8279" y="9736"/>
                                    </a:lnTo>
                                    <a:lnTo>
                                      <a:pt x="8164" y="9776"/>
                                    </a:lnTo>
                                    <a:lnTo>
                                      <a:pt x="8046" y="9808"/>
                                    </a:lnTo>
                                    <a:lnTo>
                                      <a:pt x="7926" y="9837"/>
                                    </a:lnTo>
                                    <a:lnTo>
                                      <a:pt x="7804" y="9858"/>
                                    </a:lnTo>
                                    <a:lnTo>
                                      <a:pt x="7680" y="9874"/>
                                    </a:lnTo>
                                    <a:lnTo>
                                      <a:pt x="7555" y="9883"/>
                                    </a:lnTo>
                                    <a:lnTo>
                                      <a:pt x="7428" y="9887"/>
                                    </a:lnTo>
                                    <a:close/>
                                    <a:moveTo>
                                      <a:pt x="7428" y="0"/>
                                    </a:moveTo>
                                    <a:lnTo>
                                      <a:pt x="7045" y="10"/>
                                    </a:lnTo>
                                    <a:lnTo>
                                      <a:pt x="6667" y="39"/>
                                    </a:lnTo>
                                    <a:lnTo>
                                      <a:pt x="6296" y="86"/>
                                    </a:lnTo>
                                    <a:lnTo>
                                      <a:pt x="5931" y="151"/>
                                    </a:lnTo>
                                    <a:lnTo>
                                      <a:pt x="5571" y="234"/>
                                    </a:lnTo>
                                    <a:lnTo>
                                      <a:pt x="5218" y="333"/>
                                    </a:lnTo>
                                    <a:lnTo>
                                      <a:pt x="4873" y="450"/>
                                    </a:lnTo>
                                    <a:lnTo>
                                      <a:pt x="4536" y="582"/>
                                    </a:lnTo>
                                    <a:lnTo>
                                      <a:pt x="4207" y="732"/>
                                    </a:lnTo>
                                    <a:lnTo>
                                      <a:pt x="3887" y="894"/>
                                    </a:lnTo>
                                    <a:lnTo>
                                      <a:pt x="3575" y="1074"/>
                                    </a:lnTo>
                                    <a:lnTo>
                                      <a:pt x="3274" y="1266"/>
                                    </a:lnTo>
                                    <a:lnTo>
                                      <a:pt x="2983" y="1473"/>
                                    </a:lnTo>
                                    <a:lnTo>
                                      <a:pt x="2703" y="1693"/>
                                    </a:lnTo>
                                    <a:lnTo>
                                      <a:pt x="2433" y="1926"/>
                                    </a:lnTo>
                                    <a:lnTo>
                                      <a:pt x="2175" y="2171"/>
                                    </a:lnTo>
                                    <a:lnTo>
                                      <a:pt x="1929" y="2428"/>
                                    </a:lnTo>
                                    <a:lnTo>
                                      <a:pt x="1696" y="2698"/>
                                    </a:lnTo>
                                    <a:lnTo>
                                      <a:pt x="1476" y="2978"/>
                                    </a:lnTo>
                                    <a:lnTo>
                                      <a:pt x="1269" y="3268"/>
                                    </a:lnTo>
                                    <a:lnTo>
                                      <a:pt x="1075" y="3569"/>
                                    </a:lnTo>
                                    <a:lnTo>
                                      <a:pt x="896" y="3880"/>
                                    </a:lnTo>
                                    <a:lnTo>
                                      <a:pt x="733" y="4200"/>
                                    </a:lnTo>
                                    <a:lnTo>
                                      <a:pt x="583" y="4528"/>
                                    </a:lnTo>
                                    <a:lnTo>
                                      <a:pt x="451" y="4866"/>
                                    </a:lnTo>
                                    <a:lnTo>
                                      <a:pt x="334" y="5210"/>
                                    </a:lnTo>
                                    <a:lnTo>
                                      <a:pt x="234" y="5561"/>
                                    </a:lnTo>
                                    <a:lnTo>
                                      <a:pt x="151" y="5920"/>
                                    </a:lnTo>
                                    <a:lnTo>
                                      <a:pt x="86" y="6285"/>
                                    </a:lnTo>
                                    <a:lnTo>
                                      <a:pt x="39" y="6657"/>
                                    </a:lnTo>
                                    <a:lnTo>
                                      <a:pt x="10" y="7033"/>
                                    </a:lnTo>
                                    <a:lnTo>
                                      <a:pt x="0" y="7415"/>
                                    </a:lnTo>
                                    <a:lnTo>
                                      <a:pt x="4" y="7690"/>
                                    </a:lnTo>
                                    <a:lnTo>
                                      <a:pt x="12" y="7952"/>
                                    </a:lnTo>
                                    <a:lnTo>
                                      <a:pt x="30" y="8207"/>
                                    </a:lnTo>
                                    <a:lnTo>
                                      <a:pt x="56" y="8453"/>
                                    </a:lnTo>
                                    <a:lnTo>
                                      <a:pt x="90" y="8695"/>
                                    </a:lnTo>
                                    <a:lnTo>
                                      <a:pt x="133" y="8931"/>
                                    </a:lnTo>
                                    <a:lnTo>
                                      <a:pt x="187" y="9166"/>
                                    </a:lnTo>
                                    <a:lnTo>
                                      <a:pt x="250" y="9401"/>
                                    </a:lnTo>
                                    <a:lnTo>
                                      <a:pt x="327" y="9637"/>
                                    </a:lnTo>
                                    <a:lnTo>
                                      <a:pt x="414" y="9875"/>
                                    </a:lnTo>
                                    <a:lnTo>
                                      <a:pt x="513" y="10118"/>
                                    </a:lnTo>
                                    <a:lnTo>
                                      <a:pt x="627" y="10368"/>
                                    </a:lnTo>
                                    <a:lnTo>
                                      <a:pt x="754" y="10626"/>
                                    </a:lnTo>
                                    <a:lnTo>
                                      <a:pt x="895" y="10893"/>
                                    </a:lnTo>
                                    <a:lnTo>
                                      <a:pt x="1052" y="11173"/>
                                    </a:lnTo>
                                    <a:lnTo>
                                      <a:pt x="1224" y="11465"/>
                                    </a:lnTo>
                                    <a:lnTo>
                                      <a:pt x="1413" y="11774"/>
                                    </a:lnTo>
                                    <a:lnTo>
                                      <a:pt x="1619" y="12097"/>
                                    </a:lnTo>
                                    <a:lnTo>
                                      <a:pt x="1843" y="12441"/>
                                    </a:lnTo>
                                    <a:lnTo>
                                      <a:pt x="2086" y="12804"/>
                                    </a:lnTo>
                                    <a:lnTo>
                                      <a:pt x="2347" y="13190"/>
                                    </a:lnTo>
                                    <a:lnTo>
                                      <a:pt x="2628" y="13599"/>
                                    </a:lnTo>
                                    <a:lnTo>
                                      <a:pt x="2930" y="14033"/>
                                    </a:lnTo>
                                    <a:lnTo>
                                      <a:pt x="3251" y="14495"/>
                                    </a:lnTo>
                                    <a:lnTo>
                                      <a:pt x="3962" y="15506"/>
                                    </a:lnTo>
                                    <a:lnTo>
                                      <a:pt x="4764" y="16648"/>
                                    </a:lnTo>
                                    <a:lnTo>
                                      <a:pt x="5202" y="17271"/>
                                    </a:lnTo>
                                    <a:lnTo>
                                      <a:pt x="5664" y="17933"/>
                                    </a:lnTo>
                                    <a:lnTo>
                                      <a:pt x="6151" y="18634"/>
                                    </a:lnTo>
                                    <a:lnTo>
                                      <a:pt x="6665" y="19374"/>
                                    </a:lnTo>
                                    <a:lnTo>
                                      <a:pt x="6701" y="19422"/>
                                    </a:lnTo>
                                    <a:lnTo>
                                      <a:pt x="6738" y="19467"/>
                                    </a:lnTo>
                                    <a:lnTo>
                                      <a:pt x="6778" y="19509"/>
                                    </a:lnTo>
                                    <a:lnTo>
                                      <a:pt x="6821" y="19548"/>
                                    </a:lnTo>
                                    <a:lnTo>
                                      <a:pt x="6864" y="19584"/>
                                    </a:lnTo>
                                    <a:lnTo>
                                      <a:pt x="6910" y="19616"/>
                                    </a:lnTo>
                                    <a:lnTo>
                                      <a:pt x="6958" y="19646"/>
                                    </a:lnTo>
                                    <a:lnTo>
                                      <a:pt x="7006" y="19672"/>
                                    </a:lnTo>
                                    <a:lnTo>
                                      <a:pt x="7056" y="19696"/>
                                    </a:lnTo>
                                    <a:lnTo>
                                      <a:pt x="7106" y="19716"/>
                                    </a:lnTo>
                                    <a:lnTo>
                                      <a:pt x="7158" y="19733"/>
                                    </a:lnTo>
                                    <a:lnTo>
                                      <a:pt x="7211" y="19747"/>
                                    </a:lnTo>
                                    <a:lnTo>
                                      <a:pt x="7264" y="19758"/>
                                    </a:lnTo>
                                    <a:lnTo>
                                      <a:pt x="7318" y="19766"/>
                                    </a:lnTo>
                                    <a:lnTo>
                                      <a:pt x="7371" y="19771"/>
                                    </a:lnTo>
                                    <a:lnTo>
                                      <a:pt x="7426" y="19772"/>
                                    </a:lnTo>
                                    <a:lnTo>
                                      <a:pt x="7480" y="19771"/>
                                    </a:lnTo>
                                    <a:lnTo>
                                      <a:pt x="7535" y="19766"/>
                                    </a:lnTo>
                                    <a:lnTo>
                                      <a:pt x="7588" y="19758"/>
                                    </a:lnTo>
                                    <a:lnTo>
                                      <a:pt x="7642" y="19747"/>
                                    </a:lnTo>
                                    <a:lnTo>
                                      <a:pt x="7694" y="19733"/>
                                    </a:lnTo>
                                    <a:lnTo>
                                      <a:pt x="7747" y="19716"/>
                                    </a:lnTo>
                                    <a:lnTo>
                                      <a:pt x="7798" y="19696"/>
                                    </a:lnTo>
                                    <a:lnTo>
                                      <a:pt x="7847" y="19672"/>
                                    </a:lnTo>
                                    <a:lnTo>
                                      <a:pt x="7896" y="19646"/>
                                    </a:lnTo>
                                    <a:lnTo>
                                      <a:pt x="7943" y="19616"/>
                                    </a:lnTo>
                                    <a:lnTo>
                                      <a:pt x="7990" y="19584"/>
                                    </a:lnTo>
                                    <a:lnTo>
                                      <a:pt x="8033" y="19548"/>
                                    </a:lnTo>
                                    <a:lnTo>
                                      <a:pt x="8076" y="19509"/>
                                    </a:lnTo>
                                    <a:lnTo>
                                      <a:pt x="8115" y="19467"/>
                                    </a:lnTo>
                                    <a:lnTo>
                                      <a:pt x="8154" y="19422"/>
                                    </a:lnTo>
                                    <a:lnTo>
                                      <a:pt x="8190" y="19374"/>
                                    </a:lnTo>
                                    <a:lnTo>
                                      <a:pt x="8704" y="18634"/>
                                    </a:lnTo>
                                    <a:lnTo>
                                      <a:pt x="9191" y="17933"/>
                                    </a:lnTo>
                                    <a:lnTo>
                                      <a:pt x="9653" y="17271"/>
                                    </a:lnTo>
                                    <a:lnTo>
                                      <a:pt x="10091" y="16648"/>
                                    </a:lnTo>
                                    <a:lnTo>
                                      <a:pt x="10893" y="15506"/>
                                    </a:lnTo>
                                    <a:lnTo>
                                      <a:pt x="11604" y="14495"/>
                                    </a:lnTo>
                                    <a:lnTo>
                                      <a:pt x="11925" y="14033"/>
                                    </a:lnTo>
                                    <a:lnTo>
                                      <a:pt x="12227" y="13599"/>
                                    </a:lnTo>
                                    <a:lnTo>
                                      <a:pt x="12508" y="13190"/>
                                    </a:lnTo>
                                    <a:lnTo>
                                      <a:pt x="12769" y="12804"/>
                                    </a:lnTo>
                                    <a:lnTo>
                                      <a:pt x="13012" y="12441"/>
                                    </a:lnTo>
                                    <a:lnTo>
                                      <a:pt x="13236" y="12097"/>
                                    </a:lnTo>
                                    <a:lnTo>
                                      <a:pt x="13442" y="11774"/>
                                    </a:lnTo>
                                    <a:lnTo>
                                      <a:pt x="13631" y="11465"/>
                                    </a:lnTo>
                                    <a:lnTo>
                                      <a:pt x="13803" y="11173"/>
                                    </a:lnTo>
                                    <a:lnTo>
                                      <a:pt x="13960" y="10893"/>
                                    </a:lnTo>
                                    <a:lnTo>
                                      <a:pt x="14101" y="10626"/>
                                    </a:lnTo>
                                    <a:lnTo>
                                      <a:pt x="14228" y="10368"/>
                                    </a:lnTo>
                                    <a:lnTo>
                                      <a:pt x="14342" y="10118"/>
                                    </a:lnTo>
                                    <a:lnTo>
                                      <a:pt x="14441" y="9875"/>
                                    </a:lnTo>
                                    <a:lnTo>
                                      <a:pt x="14528" y="9637"/>
                                    </a:lnTo>
                                    <a:lnTo>
                                      <a:pt x="14605" y="9401"/>
                                    </a:lnTo>
                                    <a:lnTo>
                                      <a:pt x="14668" y="9166"/>
                                    </a:lnTo>
                                    <a:lnTo>
                                      <a:pt x="14722" y="8931"/>
                                    </a:lnTo>
                                    <a:lnTo>
                                      <a:pt x="14765" y="8695"/>
                                    </a:lnTo>
                                    <a:lnTo>
                                      <a:pt x="14799" y="8453"/>
                                    </a:lnTo>
                                    <a:lnTo>
                                      <a:pt x="14825" y="8207"/>
                                    </a:lnTo>
                                    <a:lnTo>
                                      <a:pt x="14843" y="7952"/>
                                    </a:lnTo>
                                    <a:lnTo>
                                      <a:pt x="14851" y="7690"/>
                                    </a:lnTo>
                                    <a:lnTo>
                                      <a:pt x="14855" y="7415"/>
                                    </a:lnTo>
                                    <a:lnTo>
                                      <a:pt x="14845" y="7033"/>
                                    </a:lnTo>
                                    <a:lnTo>
                                      <a:pt x="14816" y="6657"/>
                                    </a:lnTo>
                                    <a:lnTo>
                                      <a:pt x="14769" y="6285"/>
                                    </a:lnTo>
                                    <a:lnTo>
                                      <a:pt x="14704" y="5920"/>
                                    </a:lnTo>
                                    <a:lnTo>
                                      <a:pt x="14621" y="5561"/>
                                    </a:lnTo>
                                    <a:lnTo>
                                      <a:pt x="14521" y="5210"/>
                                    </a:lnTo>
                                    <a:lnTo>
                                      <a:pt x="14404" y="4866"/>
                                    </a:lnTo>
                                    <a:lnTo>
                                      <a:pt x="14272" y="4528"/>
                                    </a:lnTo>
                                    <a:lnTo>
                                      <a:pt x="14122" y="4200"/>
                                    </a:lnTo>
                                    <a:lnTo>
                                      <a:pt x="13959" y="3880"/>
                                    </a:lnTo>
                                    <a:lnTo>
                                      <a:pt x="13780" y="3569"/>
                                    </a:lnTo>
                                    <a:lnTo>
                                      <a:pt x="13586" y="3268"/>
                                    </a:lnTo>
                                    <a:lnTo>
                                      <a:pt x="13379" y="2978"/>
                                    </a:lnTo>
                                    <a:lnTo>
                                      <a:pt x="13159" y="2698"/>
                                    </a:lnTo>
                                    <a:lnTo>
                                      <a:pt x="12926" y="2428"/>
                                    </a:lnTo>
                                    <a:lnTo>
                                      <a:pt x="12680" y="2171"/>
                                    </a:lnTo>
                                    <a:lnTo>
                                      <a:pt x="12422" y="1926"/>
                                    </a:lnTo>
                                    <a:lnTo>
                                      <a:pt x="12152" y="1693"/>
                                    </a:lnTo>
                                    <a:lnTo>
                                      <a:pt x="11872" y="1473"/>
                                    </a:lnTo>
                                    <a:lnTo>
                                      <a:pt x="11581" y="1266"/>
                                    </a:lnTo>
                                    <a:lnTo>
                                      <a:pt x="11280" y="1074"/>
                                    </a:lnTo>
                                    <a:lnTo>
                                      <a:pt x="10968" y="894"/>
                                    </a:lnTo>
                                    <a:lnTo>
                                      <a:pt x="10648" y="732"/>
                                    </a:lnTo>
                                    <a:lnTo>
                                      <a:pt x="10319" y="582"/>
                                    </a:lnTo>
                                    <a:lnTo>
                                      <a:pt x="9982" y="450"/>
                                    </a:lnTo>
                                    <a:lnTo>
                                      <a:pt x="9637" y="333"/>
                                    </a:lnTo>
                                    <a:lnTo>
                                      <a:pt x="9284" y="234"/>
                                    </a:lnTo>
                                    <a:lnTo>
                                      <a:pt x="8924" y="151"/>
                                    </a:lnTo>
                                    <a:lnTo>
                                      <a:pt x="8559" y="86"/>
                                    </a:lnTo>
                                    <a:lnTo>
                                      <a:pt x="8188" y="39"/>
                                    </a:lnTo>
                                    <a:lnTo>
                                      <a:pt x="7810" y="10"/>
                                    </a:lnTo>
                                    <a:lnTo>
                                      <a:pt x="7428" y="0"/>
                                    </a:lnTo>
                                    <a:close/>
                                    <a:moveTo>
                                      <a:pt x="7428" y="18304"/>
                                    </a:moveTo>
                                    <a:lnTo>
                                      <a:pt x="6935" y="17595"/>
                                    </a:lnTo>
                                    <a:lnTo>
                                      <a:pt x="6470" y="16927"/>
                                    </a:lnTo>
                                    <a:lnTo>
                                      <a:pt x="6030" y="16296"/>
                                    </a:lnTo>
                                    <a:lnTo>
                                      <a:pt x="5614" y="15704"/>
                                    </a:lnTo>
                                    <a:lnTo>
                                      <a:pt x="4855" y="14623"/>
                                    </a:lnTo>
                                    <a:lnTo>
                                      <a:pt x="4187" y="13670"/>
                                    </a:lnTo>
                                    <a:lnTo>
                                      <a:pt x="3886" y="13237"/>
                                    </a:lnTo>
                                    <a:lnTo>
                                      <a:pt x="3604" y="12833"/>
                                    </a:lnTo>
                                    <a:lnTo>
                                      <a:pt x="3344" y="12452"/>
                                    </a:lnTo>
                                    <a:lnTo>
                                      <a:pt x="3102" y="12096"/>
                                    </a:lnTo>
                                    <a:lnTo>
                                      <a:pt x="2879" y="11761"/>
                                    </a:lnTo>
                                    <a:lnTo>
                                      <a:pt x="2673" y="11448"/>
                                    </a:lnTo>
                                    <a:lnTo>
                                      <a:pt x="2484" y="11153"/>
                                    </a:lnTo>
                                    <a:lnTo>
                                      <a:pt x="2313" y="10876"/>
                                    </a:lnTo>
                                    <a:lnTo>
                                      <a:pt x="2156" y="10613"/>
                                    </a:lnTo>
                                    <a:lnTo>
                                      <a:pt x="2015" y="10366"/>
                                    </a:lnTo>
                                    <a:lnTo>
                                      <a:pt x="1889" y="10129"/>
                                    </a:lnTo>
                                    <a:lnTo>
                                      <a:pt x="1776" y="9904"/>
                                    </a:lnTo>
                                    <a:lnTo>
                                      <a:pt x="1676" y="9686"/>
                                    </a:lnTo>
                                    <a:lnTo>
                                      <a:pt x="1589" y="9477"/>
                                    </a:lnTo>
                                    <a:lnTo>
                                      <a:pt x="1513" y="9273"/>
                                    </a:lnTo>
                                    <a:lnTo>
                                      <a:pt x="1447" y="9073"/>
                                    </a:lnTo>
                                    <a:lnTo>
                                      <a:pt x="1393" y="8875"/>
                                    </a:lnTo>
                                    <a:lnTo>
                                      <a:pt x="1347" y="8679"/>
                                    </a:lnTo>
                                    <a:lnTo>
                                      <a:pt x="1311" y="8480"/>
                                    </a:lnTo>
                                    <a:lnTo>
                                      <a:pt x="1282" y="8279"/>
                                    </a:lnTo>
                                    <a:lnTo>
                                      <a:pt x="1262" y="8074"/>
                                    </a:lnTo>
                                    <a:lnTo>
                                      <a:pt x="1249" y="7862"/>
                                    </a:lnTo>
                                    <a:lnTo>
                                      <a:pt x="1240" y="7644"/>
                                    </a:lnTo>
                                    <a:lnTo>
                                      <a:pt x="1238" y="7415"/>
                                    </a:lnTo>
                                    <a:lnTo>
                                      <a:pt x="1240" y="7260"/>
                                    </a:lnTo>
                                    <a:lnTo>
                                      <a:pt x="1245" y="7106"/>
                                    </a:lnTo>
                                    <a:lnTo>
                                      <a:pt x="1255" y="6953"/>
                                    </a:lnTo>
                                    <a:lnTo>
                                      <a:pt x="1267" y="6801"/>
                                    </a:lnTo>
                                    <a:lnTo>
                                      <a:pt x="1285" y="6650"/>
                                    </a:lnTo>
                                    <a:lnTo>
                                      <a:pt x="1305" y="6499"/>
                                    </a:lnTo>
                                    <a:lnTo>
                                      <a:pt x="1330" y="6348"/>
                                    </a:lnTo>
                                    <a:lnTo>
                                      <a:pt x="1357" y="6199"/>
                                    </a:lnTo>
                                    <a:lnTo>
                                      <a:pt x="1388" y="6051"/>
                                    </a:lnTo>
                                    <a:lnTo>
                                      <a:pt x="1423" y="5904"/>
                                    </a:lnTo>
                                    <a:lnTo>
                                      <a:pt x="1462" y="5759"/>
                                    </a:lnTo>
                                    <a:lnTo>
                                      <a:pt x="1503" y="5614"/>
                                    </a:lnTo>
                                    <a:lnTo>
                                      <a:pt x="1549" y="5471"/>
                                    </a:lnTo>
                                    <a:lnTo>
                                      <a:pt x="1598" y="5328"/>
                                    </a:lnTo>
                                    <a:lnTo>
                                      <a:pt x="1650" y="5188"/>
                                    </a:lnTo>
                                    <a:lnTo>
                                      <a:pt x="1706" y="5048"/>
                                    </a:lnTo>
                                    <a:lnTo>
                                      <a:pt x="1765" y="4910"/>
                                    </a:lnTo>
                                    <a:lnTo>
                                      <a:pt x="1828" y="4773"/>
                                    </a:lnTo>
                                    <a:lnTo>
                                      <a:pt x="1894" y="4639"/>
                                    </a:lnTo>
                                    <a:lnTo>
                                      <a:pt x="1963" y="4505"/>
                                    </a:lnTo>
                                    <a:lnTo>
                                      <a:pt x="2036" y="4373"/>
                                    </a:lnTo>
                                    <a:lnTo>
                                      <a:pt x="2112" y="4243"/>
                                    </a:lnTo>
                                    <a:lnTo>
                                      <a:pt x="2191" y="4114"/>
                                    </a:lnTo>
                                    <a:lnTo>
                                      <a:pt x="2274" y="3988"/>
                                    </a:lnTo>
                                    <a:lnTo>
                                      <a:pt x="2360" y="3863"/>
                                    </a:lnTo>
                                    <a:lnTo>
                                      <a:pt x="2449" y="3740"/>
                                    </a:lnTo>
                                    <a:lnTo>
                                      <a:pt x="2541" y="3619"/>
                                    </a:lnTo>
                                    <a:lnTo>
                                      <a:pt x="2637" y="3500"/>
                                    </a:lnTo>
                                    <a:lnTo>
                                      <a:pt x="2735" y="3383"/>
                                    </a:lnTo>
                                    <a:lnTo>
                                      <a:pt x="2838" y="3268"/>
                                    </a:lnTo>
                                    <a:lnTo>
                                      <a:pt x="2942" y="3155"/>
                                    </a:lnTo>
                                    <a:lnTo>
                                      <a:pt x="3051" y="3045"/>
                                    </a:lnTo>
                                    <a:lnTo>
                                      <a:pt x="3160" y="2937"/>
                                    </a:lnTo>
                                    <a:lnTo>
                                      <a:pt x="3274" y="2833"/>
                                    </a:lnTo>
                                    <a:lnTo>
                                      <a:pt x="3388" y="2731"/>
                                    </a:lnTo>
                                    <a:lnTo>
                                      <a:pt x="3506" y="2632"/>
                                    </a:lnTo>
                                    <a:lnTo>
                                      <a:pt x="3625" y="2537"/>
                                    </a:lnTo>
                                    <a:lnTo>
                                      <a:pt x="3746" y="2445"/>
                                    </a:lnTo>
                                    <a:lnTo>
                                      <a:pt x="3870" y="2356"/>
                                    </a:lnTo>
                                    <a:lnTo>
                                      <a:pt x="3994" y="2270"/>
                                    </a:lnTo>
                                    <a:lnTo>
                                      <a:pt x="4121" y="2188"/>
                                    </a:lnTo>
                                    <a:lnTo>
                                      <a:pt x="4250" y="2109"/>
                                    </a:lnTo>
                                    <a:lnTo>
                                      <a:pt x="4380" y="2033"/>
                                    </a:lnTo>
                                    <a:lnTo>
                                      <a:pt x="4513" y="1959"/>
                                    </a:lnTo>
                                    <a:lnTo>
                                      <a:pt x="4646" y="1891"/>
                                    </a:lnTo>
                                    <a:lnTo>
                                      <a:pt x="4782" y="1825"/>
                                    </a:lnTo>
                                    <a:lnTo>
                                      <a:pt x="4919" y="1762"/>
                                    </a:lnTo>
                                    <a:lnTo>
                                      <a:pt x="5057" y="1703"/>
                                    </a:lnTo>
                                    <a:lnTo>
                                      <a:pt x="5197" y="1647"/>
                                    </a:lnTo>
                                    <a:lnTo>
                                      <a:pt x="5338" y="1595"/>
                                    </a:lnTo>
                                    <a:lnTo>
                                      <a:pt x="5480" y="1546"/>
                                    </a:lnTo>
                                    <a:lnTo>
                                      <a:pt x="5624" y="1500"/>
                                    </a:lnTo>
                                    <a:lnTo>
                                      <a:pt x="5769" y="1459"/>
                                    </a:lnTo>
                                    <a:lnTo>
                                      <a:pt x="5915" y="1421"/>
                                    </a:lnTo>
                                    <a:lnTo>
                                      <a:pt x="6062" y="1386"/>
                                    </a:lnTo>
                                    <a:lnTo>
                                      <a:pt x="6210" y="1355"/>
                                    </a:lnTo>
                                    <a:lnTo>
                                      <a:pt x="6359" y="1327"/>
                                    </a:lnTo>
                                    <a:lnTo>
                                      <a:pt x="6509" y="1303"/>
                                    </a:lnTo>
                                    <a:lnTo>
                                      <a:pt x="6661" y="1283"/>
                                    </a:lnTo>
                                    <a:lnTo>
                                      <a:pt x="6813" y="1265"/>
                                    </a:lnTo>
                                    <a:lnTo>
                                      <a:pt x="6965" y="1253"/>
                                    </a:lnTo>
                                    <a:lnTo>
                                      <a:pt x="7118" y="1243"/>
                                    </a:lnTo>
                                    <a:lnTo>
                                      <a:pt x="7273" y="1238"/>
                                    </a:lnTo>
                                    <a:lnTo>
                                      <a:pt x="7428" y="1235"/>
                                    </a:lnTo>
                                    <a:lnTo>
                                      <a:pt x="7582" y="1238"/>
                                    </a:lnTo>
                                    <a:lnTo>
                                      <a:pt x="7737" y="1243"/>
                                    </a:lnTo>
                                    <a:lnTo>
                                      <a:pt x="7890" y="1253"/>
                                    </a:lnTo>
                                    <a:lnTo>
                                      <a:pt x="8043" y="1265"/>
                                    </a:lnTo>
                                    <a:lnTo>
                                      <a:pt x="8194" y="1283"/>
                                    </a:lnTo>
                                    <a:lnTo>
                                      <a:pt x="8346" y="1303"/>
                                    </a:lnTo>
                                    <a:lnTo>
                                      <a:pt x="8496" y="1327"/>
                                    </a:lnTo>
                                    <a:lnTo>
                                      <a:pt x="8645" y="1355"/>
                                    </a:lnTo>
                                    <a:lnTo>
                                      <a:pt x="8793" y="1386"/>
                                    </a:lnTo>
                                    <a:lnTo>
                                      <a:pt x="8940" y="1421"/>
                                    </a:lnTo>
                                    <a:lnTo>
                                      <a:pt x="9086" y="1459"/>
                                    </a:lnTo>
                                    <a:lnTo>
                                      <a:pt x="9231" y="1500"/>
                                    </a:lnTo>
                                    <a:lnTo>
                                      <a:pt x="9375" y="1546"/>
                                    </a:lnTo>
                                    <a:lnTo>
                                      <a:pt x="9517" y="1595"/>
                                    </a:lnTo>
                                    <a:lnTo>
                                      <a:pt x="9658" y="1647"/>
                                    </a:lnTo>
                                    <a:lnTo>
                                      <a:pt x="9798" y="1703"/>
                                    </a:lnTo>
                                    <a:lnTo>
                                      <a:pt x="9936" y="1762"/>
                                    </a:lnTo>
                                    <a:lnTo>
                                      <a:pt x="10073" y="1825"/>
                                    </a:lnTo>
                                    <a:lnTo>
                                      <a:pt x="10209" y="1891"/>
                                    </a:lnTo>
                                    <a:lnTo>
                                      <a:pt x="10342" y="1959"/>
                                    </a:lnTo>
                                    <a:lnTo>
                                      <a:pt x="10475" y="2033"/>
                                    </a:lnTo>
                                    <a:lnTo>
                                      <a:pt x="10605" y="2109"/>
                                    </a:lnTo>
                                    <a:lnTo>
                                      <a:pt x="10734" y="2188"/>
                                    </a:lnTo>
                                    <a:lnTo>
                                      <a:pt x="10861" y="2270"/>
                                    </a:lnTo>
                                    <a:lnTo>
                                      <a:pt x="10985" y="2356"/>
                                    </a:lnTo>
                                    <a:lnTo>
                                      <a:pt x="11109" y="2445"/>
                                    </a:lnTo>
                                    <a:lnTo>
                                      <a:pt x="11230" y="2537"/>
                                    </a:lnTo>
                                    <a:lnTo>
                                      <a:pt x="11349" y="2632"/>
                                    </a:lnTo>
                                    <a:lnTo>
                                      <a:pt x="11467" y="2731"/>
                                    </a:lnTo>
                                    <a:lnTo>
                                      <a:pt x="11581" y="2833"/>
                                    </a:lnTo>
                                    <a:lnTo>
                                      <a:pt x="11695" y="2937"/>
                                    </a:lnTo>
                                    <a:lnTo>
                                      <a:pt x="11804" y="3045"/>
                                    </a:lnTo>
                                    <a:lnTo>
                                      <a:pt x="11913" y="3155"/>
                                    </a:lnTo>
                                    <a:lnTo>
                                      <a:pt x="12017" y="3268"/>
                                    </a:lnTo>
                                    <a:lnTo>
                                      <a:pt x="12120" y="3383"/>
                                    </a:lnTo>
                                    <a:lnTo>
                                      <a:pt x="12218" y="3500"/>
                                    </a:lnTo>
                                    <a:lnTo>
                                      <a:pt x="12314" y="3619"/>
                                    </a:lnTo>
                                    <a:lnTo>
                                      <a:pt x="12406" y="3740"/>
                                    </a:lnTo>
                                    <a:lnTo>
                                      <a:pt x="12495" y="3863"/>
                                    </a:lnTo>
                                    <a:lnTo>
                                      <a:pt x="12581" y="3988"/>
                                    </a:lnTo>
                                    <a:lnTo>
                                      <a:pt x="12664" y="4114"/>
                                    </a:lnTo>
                                    <a:lnTo>
                                      <a:pt x="12743" y="4243"/>
                                    </a:lnTo>
                                    <a:lnTo>
                                      <a:pt x="12819" y="4373"/>
                                    </a:lnTo>
                                    <a:lnTo>
                                      <a:pt x="12892" y="4505"/>
                                    </a:lnTo>
                                    <a:lnTo>
                                      <a:pt x="12961" y="4639"/>
                                    </a:lnTo>
                                    <a:lnTo>
                                      <a:pt x="13027" y="4773"/>
                                    </a:lnTo>
                                    <a:lnTo>
                                      <a:pt x="13090" y="4910"/>
                                    </a:lnTo>
                                    <a:lnTo>
                                      <a:pt x="13149" y="5048"/>
                                    </a:lnTo>
                                    <a:lnTo>
                                      <a:pt x="13205" y="5188"/>
                                    </a:lnTo>
                                    <a:lnTo>
                                      <a:pt x="13257" y="5328"/>
                                    </a:lnTo>
                                    <a:lnTo>
                                      <a:pt x="13306" y="5471"/>
                                    </a:lnTo>
                                    <a:lnTo>
                                      <a:pt x="13352" y="5614"/>
                                    </a:lnTo>
                                    <a:lnTo>
                                      <a:pt x="13393" y="5759"/>
                                    </a:lnTo>
                                    <a:lnTo>
                                      <a:pt x="13432" y="5904"/>
                                    </a:lnTo>
                                    <a:lnTo>
                                      <a:pt x="13467" y="6051"/>
                                    </a:lnTo>
                                    <a:lnTo>
                                      <a:pt x="13498" y="6199"/>
                                    </a:lnTo>
                                    <a:lnTo>
                                      <a:pt x="13525" y="6348"/>
                                    </a:lnTo>
                                    <a:lnTo>
                                      <a:pt x="13550" y="6499"/>
                                    </a:lnTo>
                                    <a:lnTo>
                                      <a:pt x="13570" y="6650"/>
                                    </a:lnTo>
                                    <a:lnTo>
                                      <a:pt x="13588" y="6801"/>
                                    </a:lnTo>
                                    <a:lnTo>
                                      <a:pt x="13600" y="6953"/>
                                    </a:lnTo>
                                    <a:lnTo>
                                      <a:pt x="13610" y="7106"/>
                                    </a:lnTo>
                                    <a:lnTo>
                                      <a:pt x="13615" y="7260"/>
                                    </a:lnTo>
                                    <a:lnTo>
                                      <a:pt x="13617" y="7415"/>
                                    </a:lnTo>
                                    <a:lnTo>
                                      <a:pt x="13615" y="7644"/>
                                    </a:lnTo>
                                    <a:lnTo>
                                      <a:pt x="13606" y="7862"/>
                                    </a:lnTo>
                                    <a:lnTo>
                                      <a:pt x="13593" y="8074"/>
                                    </a:lnTo>
                                    <a:lnTo>
                                      <a:pt x="13573" y="8279"/>
                                    </a:lnTo>
                                    <a:lnTo>
                                      <a:pt x="13544" y="8480"/>
                                    </a:lnTo>
                                    <a:lnTo>
                                      <a:pt x="13508" y="8679"/>
                                    </a:lnTo>
                                    <a:lnTo>
                                      <a:pt x="13463" y="8875"/>
                                    </a:lnTo>
                                    <a:lnTo>
                                      <a:pt x="13408" y="9073"/>
                                    </a:lnTo>
                                    <a:lnTo>
                                      <a:pt x="13343" y="9273"/>
                                    </a:lnTo>
                                    <a:lnTo>
                                      <a:pt x="13267" y="9477"/>
                                    </a:lnTo>
                                    <a:lnTo>
                                      <a:pt x="13180" y="9686"/>
                                    </a:lnTo>
                                    <a:lnTo>
                                      <a:pt x="13080" y="9904"/>
                                    </a:lnTo>
                                    <a:lnTo>
                                      <a:pt x="12967" y="10129"/>
                                    </a:lnTo>
                                    <a:lnTo>
                                      <a:pt x="12841" y="10366"/>
                                    </a:lnTo>
                                    <a:lnTo>
                                      <a:pt x="12700" y="10613"/>
                                    </a:lnTo>
                                    <a:lnTo>
                                      <a:pt x="12543" y="10876"/>
                                    </a:lnTo>
                                    <a:lnTo>
                                      <a:pt x="12373" y="11153"/>
                                    </a:lnTo>
                                    <a:lnTo>
                                      <a:pt x="12184" y="11448"/>
                                    </a:lnTo>
                                    <a:lnTo>
                                      <a:pt x="11979" y="11761"/>
                                    </a:lnTo>
                                    <a:lnTo>
                                      <a:pt x="11754" y="12096"/>
                                    </a:lnTo>
                                    <a:lnTo>
                                      <a:pt x="11513" y="12452"/>
                                    </a:lnTo>
                                    <a:lnTo>
                                      <a:pt x="11252" y="12833"/>
                                    </a:lnTo>
                                    <a:lnTo>
                                      <a:pt x="10971" y="13237"/>
                                    </a:lnTo>
                                    <a:lnTo>
                                      <a:pt x="10669" y="13670"/>
                                    </a:lnTo>
                                    <a:lnTo>
                                      <a:pt x="10001" y="14623"/>
                                    </a:lnTo>
                                    <a:lnTo>
                                      <a:pt x="9241" y="15704"/>
                                    </a:lnTo>
                                    <a:lnTo>
                                      <a:pt x="8826" y="16296"/>
                                    </a:lnTo>
                                    <a:lnTo>
                                      <a:pt x="8386" y="16927"/>
                                    </a:lnTo>
                                    <a:lnTo>
                                      <a:pt x="7920" y="17595"/>
                                    </a:lnTo>
                                    <a:lnTo>
                                      <a:pt x="7428" y="183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0480" y="891540"/>
                                <a:ext cx="93345" cy="149225"/>
                              </a:xfrm>
                              <a:custGeom>
                                <a:avLst/>
                                <a:gdLst>
                                  <a:gd name="T0" fmla="*/ 4774 w 9685"/>
                                  <a:gd name="T1" fmla="*/ 14960 h 15467"/>
                                  <a:gd name="T2" fmla="*/ 4957 w 9685"/>
                                  <a:gd name="T3" fmla="*/ 15173 h 15467"/>
                                  <a:gd name="T4" fmla="*/ 5181 w 9685"/>
                                  <a:gd name="T5" fmla="*/ 15331 h 15467"/>
                                  <a:gd name="T6" fmla="*/ 5434 w 9685"/>
                                  <a:gd name="T7" fmla="*/ 15431 h 15467"/>
                                  <a:gd name="T8" fmla="*/ 5703 w 9685"/>
                                  <a:gd name="T9" fmla="*/ 15467 h 15467"/>
                                  <a:gd name="T10" fmla="*/ 5980 w 9685"/>
                                  <a:gd name="T11" fmla="*/ 15435 h 15467"/>
                                  <a:gd name="T12" fmla="*/ 7288 w 9685"/>
                                  <a:gd name="T13" fmla="*/ 14904 h 15467"/>
                                  <a:gd name="T14" fmla="*/ 7530 w 9685"/>
                                  <a:gd name="T15" fmla="*/ 14747 h 15467"/>
                                  <a:gd name="T16" fmla="*/ 7720 w 9685"/>
                                  <a:gd name="T17" fmla="*/ 14541 h 15467"/>
                                  <a:gd name="T18" fmla="*/ 7856 w 9685"/>
                                  <a:gd name="T19" fmla="*/ 14297 h 15467"/>
                                  <a:gd name="T20" fmla="*/ 7929 w 9685"/>
                                  <a:gd name="T21" fmla="*/ 14025 h 15467"/>
                                  <a:gd name="T22" fmla="*/ 7936 w 9685"/>
                                  <a:gd name="T23" fmla="*/ 13741 h 15467"/>
                                  <a:gd name="T24" fmla="*/ 7873 w 9685"/>
                                  <a:gd name="T25" fmla="*/ 13456 h 15467"/>
                                  <a:gd name="T26" fmla="*/ 8728 w 9685"/>
                                  <a:gd name="T27" fmla="*/ 10243 h 15467"/>
                                  <a:gd name="T28" fmla="*/ 9127 w 9685"/>
                                  <a:gd name="T29" fmla="*/ 10098 h 15467"/>
                                  <a:gd name="T30" fmla="*/ 9429 w 9685"/>
                                  <a:gd name="T31" fmla="*/ 9828 h 15467"/>
                                  <a:gd name="T32" fmla="*/ 9621 w 9685"/>
                                  <a:gd name="T33" fmla="*/ 9473 h 15467"/>
                                  <a:gd name="T34" fmla="*/ 9685 w 9685"/>
                                  <a:gd name="T35" fmla="*/ 9072 h 15467"/>
                                  <a:gd name="T36" fmla="*/ 9607 w 9685"/>
                                  <a:gd name="T37" fmla="*/ 8664 h 15467"/>
                                  <a:gd name="T38" fmla="*/ 9370 w 9685"/>
                                  <a:gd name="T39" fmla="*/ 8291 h 15467"/>
                                  <a:gd name="T40" fmla="*/ 1673 w 9685"/>
                                  <a:gd name="T41" fmla="*/ 135 h 15467"/>
                                  <a:gd name="T42" fmla="*/ 1274 w 9685"/>
                                  <a:gd name="T43" fmla="*/ 6 h 15467"/>
                                  <a:gd name="T44" fmla="*/ 870 w 9685"/>
                                  <a:gd name="T45" fmla="*/ 34 h 15467"/>
                                  <a:gd name="T46" fmla="*/ 499 w 9685"/>
                                  <a:gd name="T47" fmla="*/ 202 h 15467"/>
                                  <a:gd name="T48" fmla="*/ 207 w 9685"/>
                                  <a:gd name="T49" fmla="*/ 490 h 15467"/>
                                  <a:gd name="T50" fmla="*/ 31 w 9685"/>
                                  <a:gd name="T51" fmla="*/ 884 h 15467"/>
                                  <a:gd name="T52" fmla="*/ 4 w 9685"/>
                                  <a:gd name="T53" fmla="*/ 12590 h 15467"/>
                                  <a:gd name="T54" fmla="*/ 123 w 9685"/>
                                  <a:gd name="T55" fmla="*/ 13026 h 15467"/>
                                  <a:gd name="T56" fmla="*/ 379 w 9685"/>
                                  <a:gd name="T57" fmla="*/ 13361 h 15467"/>
                                  <a:gd name="T58" fmla="*/ 729 w 9685"/>
                                  <a:gd name="T59" fmla="*/ 13576 h 15467"/>
                                  <a:gd name="T60" fmla="*/ 1130 w 9685"/>
                                  <a:gd name="T61" fmla="*/ 13655 h 15467"/>
                                  <a:gd name="T62" fmla="*/ 1539 w 9685"/>
                                  <a:gd name="T63" fmla="*/ 13583 h 15467"/>
                                  <a:gd name="T64" fmla="*/ 1914 w 9685"/>
                                  <a:gd name="T65" fmla="*/ 13343 h 15467"/>
                                  <a:gd name="T66" fmla="*/ 1255 w 9685"/>
                                  <a:gd name="T67" fmla="*/ 12631 h 15467"/>
                                  <a:gd name="T68" fmla="*/ 1201 w 9685"/>
                                  <a:gd name="T69" fmla="*/ 12673 h 15467"/>
                                  <a:gd name="T70" fmla="*/ 1141 w 9685"/>
                                  <a:gd name="T71" fmla="*/ 12687 h 15467"/>
                                  <a:gd name="T72" fmla="*/ 1083 w 9685"/>
                                  <a:gd name="T73" fmla="*/ 12677 h 15467"/>
                                  <a:gd name="T74" fmla="*/ 1031 w 9685"/>
                                  <a:gd name="T75" fmla="*/ 12644 h 15467"/>
                                  <a:gd name="T76" fmla="*/ 992 w 9685"/>
                                  <a:gd name="T77" fmla="*/ 12592 h 15467"/>
                                  <a:gd name="T78" fmla="*/ 971 w 9685"/>
                                  <a:gd name="T79" fmla="*/ 12523 h 15467"/>
                                  <a:gd name="T80" fmla="*/ 971 w 9685"/>
                                  <a:gd name="T81" fmla="*/ 1134 h 15467"/>
                                  <a:gd name="T82" fmla="*/ 991 w 9685"/>
                                  <a:gd name="T83" fmla="*/ 1065 h 15467"/>
                                  <a:gd name="T84" fmla="*/ 1030 w 9685"/>
                                  <a:gd name="T85" fmla="*/ 1013 h 15467"/>
                                  <a:gd name="T86" fmla="*/ 1081 w 9685"/>
                                  <a:gd name="T87" fmla="*/ 979 h 15467"/>
                                  <a:gd name="T88" fmla="*/ 1138 w 9685"/>
                                  <a:gd name="T89" fmla="*/ 968 h 15467"/>
                                  <a:gd name="T90" fmla="*/ 1197 w 9685"/>
                                  <a:gd name="T91" fmla="*/ 980 h 15467"/>
                                  <a:gd name="T92" fmla="*/ 1253 w 9685"/>
                                  <a:gd name="T93" fmla="*/ 1020 h 15467"/>
                                  <a:gd name="T94" fmla="*/ 8694 w 9685"/>
                                  <a:gd name="T95" fmla="*/ 8998 h 15467"/>
                                  <a:gd name="T96" fmla="*/ 8714 w 9685"/>
                                  <a:gd name="T97" fmla="*/ 9068 h 15467"/>
                                  <a:gd name="T98" fmla="*/ 8711 w 9685"/>
                                  <a:gd name="T99" fmla="*/ 9140 h 15467"/>
                                  <a:gd name="T100" fmla="*/ 8686 w 9685"/>
                                  <a:gd name="T101" fmla="*/ 9204 h 15467"/>
                                  <a:gd name="T102" fmla="*/ 8644 w 9685"/>
                                  <a:gd name="T103" fmla="*/ 9255 h 15467"/>
                                  <a:gd name="T104" fmla="*/ 8587 w 9685"/>
                                  <a:gd name="T105" fmla="*/ 9285 h 15467"/>
                                  <a:gd name="T106" fmla="*/ 6957 w 9685"/>
                                  <a:gd name="T107" fmla="*/ 13765 h 15467"/>
                                  <a:gd name="T108" fmla="*/ 6972 w 9685"/>
                                  <a:gd name="T109" fmla="*/ 13867 h 15467"/>
                                  <a:gd name="T110" fmla="*/ 6943 w 9685"/>
                                  <a:gd name="T111" fmla="*/ 13960 h 15467"/>
                                  <a:gd name="T112" fmla="*/ 6900 w 9685"/>
                                  <a:gd name="T113" fmla="*/ 14011 h 15467"/>
                                  <a:gd name="T114" fmla="*/ 6860 w 9685"/>
                                  <a:gd name="T115" fmla="*/ 14036 h 15467"/>
                                  <a:gd name="T116" fmla="*/ 5705 w 9685"/>
                                  <a:gd name="T117" fmla="*/ 14499 h 15467"/>
                                  <a:gd name="T118" fmla="*/ 5633 w 9685"/>
                                  <a:gd name="T119" fmla="*/ 14476 h 15467"/>
                                  <a:gd name="T120" fmla="*/ 5576 w 9685"/>
                                  <a:gd name="T121" fmla="*/ 14418 h 154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9685" h="15467">
                                    <a:moveTo>
                                      <a:pt x="4664" y="14755"/>
                                    </a:moveTo>
                                    <a:lnTo>
                                      <a:pt x="4689" y="14809"/>
                                    </a:lnTo>
                                    <a:lnTo>
                                      <a:pt x="4715" y="14862"/>
                                    </a:lnTo>
                                    <a:lnTo>
                                      <a:pt x="4743" y="14912"/>
                                    </a:lnTo>
                                    <a:lnTo>
                                      <a:pt x="4774" y="14960"/>
                                    </a:lnTo>
                                    <a:lnTo>
                                      <a:pt x="4807" y="15007"/>
                                    </a:lnTo>
                                    <a:lnTo>
                                      <a:pt x="4842" y="15051"/>
                                    </a:lnTo>
                                    <a:lnTo>
                                      <a:pt x="4878" y="15094"/>
                                    </a:lnTo>
                                    <a:lnTo>
                                      <a:pt x="4917" y="15135"/>
                                    </a:lnTo>
                                    <a:lnTo>
                                      <a:pt x="4957" y="15173"/>
                                    </a:lnTo>
                                    <a:lnTo>
                                      <a:pt x="4998" y="15209"/>
                                    </a:lnTo>
                                    <a:lnTo>
                                      <a:pt x="5043" y="15243"/>
                                    </a:lnTo>
                                    <a:lnTo>
                                      <a:pt x="5087" y="15275"/>
                                    </a:lnTo>
                                    <a:lnTo>
                                      <a:pt x="5134" y="15304"/>
                                    </a:lnTo>
                                    <a:lnTo>
                                      <a:pt x="5181" y="15331"/>
                                    </a:lnTo>
                                    <a:lnTo>
                                      <a:pt x="5229" y="15356"/>
                                    </a:lnTo>
                                    <a:lnTo>
                                      <a:pt x="5279" y="15378"/>
                                    </a:lnTo>
                                    <a:lnTo>
                                      <a:pt x="5329" y="15398"/>
                                    </a:lnTo>
                                    <a:lnTo>
                                      <a:pt x="5382" y="15416"/>
                                    </a:lnTo>
                                    <a:lnTo>
                                      <a:pt x="5434" y="15431"/>
                                    </a:lnTo>
                                    <a:lnTo>
                                      <a:pt x="5487" y="15443"/>
                                    </a:lnTo>
                                    <a:lnTo>
                                      <a:pt x="5540" y="15453"/>
                                    </a:lnTo>
                                    <a:lnTo>
                                      <a:pt x="5594" y="15460"/>
                                    </a:lnTo>
                                    <a:lnTo>
                                      <a:pt x="5649" y="15465"/>
                                    </a:lnTo>
                                    <a:lnTo>
                                      <a:pt x="5703" y="15467"/>
                                    </a:lnTo>
                                    <a:lnTo>
                                      <a:pt x="5759" y="15466"/>
                                    </a:lnTo>
                                    <a:lnTo>
                                      <a:pt x="5815" y="15463"/>
                                    </a:lnTo>
                                    <a:lnTo>
                                      <a:pt x="5870" y="15456"/>
                                    </a:lnTo>
                                    <a:lnTo>
                                      <a:pt x="5925" y="15447"/>
                                    </a:lnTo>
                                    <a:lnTo>
                                      <a:pt x="5980" y="15435"/>
                                    </a:lnTo>
                                    <a:lnTo>
                                      <a:pt x="6035" y="15421"/>
                                    </a:lnTo>
                                    <a:lnTo>
                                      <a:pt x="6090" y="15403"/>
                                    </a:lnTo>
                                    <a:lnTo>
                                      <a:pt x="6144" y="15382"/>
                                    </a:lnTo>
                                    <a:lnTo>
                                      <a:pt x="7234" y="14928"/>
                                    </a:lnTo>
                                    <a:lnTo>
                                      <a:pt x="7288" y="14904"/>
                                    </a:lnTo>
                                    <a:lnTo>
                                      <a:pt x="7340" y="14877"/>
                                    </a:lnTo>
                                    <a:lnTo>
                                      <a:pt x="7390" y="14848"/>
                                    </a:lnTo>
                                    <a:lnTo>
                                      <a:pt x="7438" y="14816"/>
                                    </a:lnTo>
                                    <a:lnTo>
                                      <a:pt x="7486" y="14783"/>
                                    </a:lnTo>
                                    <a:lnTo>
                                      <a:pt x="7530" y="14747"/>
                                    </a:lnTo>
                                    <a:lnTo>
                                      <a:pt x="7572" y="14710"/>
                                    </a:lnTo>
                                    <a:lnTo>
                                      <a:pt x="7612" y="14670"/>
                                    </a:lnTo>
                                    <a:lnTo>
                                      <a:pt x="7651" y="14629"/>
                                    </a:lnTo>
                                    <a:lnTo>
                                      <a:pt x="7687" y="14586"/>
                                    </a:lnTo>
                                    <a:lnTo>
                                      <a:pt x="7720" y="14541"/>
                                    </a:lnTo>
                                    <a:lnTo>
                                      <a:pt x="7752" y="14495"/>
                                    </a:lnTo>
                                    <a:lnTo>
                                      <a:pt x="7781" y="14447"/>
                                    </a:lnTo>
                                    <a:lnTo>
                                      <a:pt x="7809" y="14398"/>
                                    </a:lnTo>
                                    <a:lnTo>
                                      <a:pt x="7833" y="14348"/>
                                    </a:lnTo>
                                    <a:lnTo>
                                      <a:pt x="7856" y="14297"/>
                                    </a:lnTo>
                                    <a:lnTo>
                                      <a:pt x="7875" y="14244"/>
                                    </a:lnTo>
                                    <a:lnTo>
                                      <a:pt x="7893" y="14191"/>
                                    </a:lnTo>
                                    <a:lnTo>
                                      <a:pt x="7907" y="14137"/>
                                    </a:lnTo>
                                    <a:lnTo>
                                      <a:pt x="7919" y="14081"/>
                                    </a:lnTo>
                                    <a:lnTo>
                                      <a:pt x="7929" y="14025"/>
                                    </a:lnTo>
                                    <a:lnTo>
                                      <a:pt x="7936" y="13969"/>
                                    </a:lnTo>
                                    <a:lnTo>
                                      <a:pt x="7940" y="13913"/>
                                    </a:lnTo>
                                    <a:lnTo>
                                      <a:pt x="7942" y="13856"/>
                                    </a:lnTo>
                                    <a:lnTo>
                                      <a:pt x="7941" y="13799"/>
                                    </a:lnTo>
                                    <a:lnTo>
                                      <a:pt x="7936" y="13741"/>
                                    </a:lnTo>
                                    <a:lnTo>
                                      <a:pt x="7930" y="13684"/>
                                    </a:lnTo>
                                    <a:lnTo>
                                      <a:pt x="7920" y="13627"/>
                                    </a:lnTo>
                                    <a:lnTo>
                                      <a:pt x="7907" y="13570"/>
                                    </a:lnTo>
                                    <a:lnTo>
                                      <a:pt x="7892" y="13513"/>
                                    </a:lnTo>
                                    <a:lnTo>
                                      <a:pt x="7873" y="13456"/>
                                    </a:lnTo>
                                    <a:lnTo>
                                      <a:pt x="7851" y="13400"/>
                                    </a:lnTo>
                                    <a:lnTo>
                                      <a:pt x="6557" y="10257"/>
                                    </a:lnTo>
                                    <a:lnTo>
                                      <a:pt x="8546" y="10257"/>
                                    </a:lnTo>
                                    <a:lnTo>
                                      <a:pt x="8639" y="10254"/>
                                    </a:lnTo>
                                    <a:lnTo>
                                      <a:pt x="8728" y="10243"/>
                                    </a:lnTo>
                                    <a:lnTo>
                                      <a:pt x="8815" y="10226"/>
                                    </a:lnTo>
                                    <a:lnTo>
                                      <a:pt x="8899" y="10203"/>
                                    </a:lnTo>
                                    <a:lnTo>
                                      <a:pt x="8978" y="10174"/>
                                    </a:lnTo>
                                    <a:lnTo>
                                      <a:pt x="9054" y="10139"/>
                                    </a:lnTo>
                                    <a:lnTo>
                                      <a:pt x="9127" y="10098"/>
                                    </a:lnTo>
                                    <a:lnTo>
                                      <a:pt x="9196" y="10053"/>
                                    </a:lnTo>
                                    <a:lnTo>
                                      <a:pt x="9261" y="10003"/>
                                    </a:lnTo>
                                    <a:lnTo>
                                      <a:pt x="9321" y="9949"/>
                                    </a:lnTo>
                                    <a:lnTo>
                                      <a:pt x="9377" y="9890"/>
                                    </a:lnTo>
                                    <a:lnTo>
                                      <a:pt x="9429" y="9828"/>
                                    </a:lnTo>
                                    <a:lnTo>
                                      <a:pt x="9477" y="9763"/>
                                    </a:lnTo>
                                    <a:lnTo>
                                      <a:pt x="9520" y="9694"/>
                                    </a:lnTo>
                                    <a:lnTo>
                                      <a:pt x="9559" y="9623"/>
                                    </a:lnTo>
                                    <a:lnTo>
                                      <a:pt x="9592" y="9549"/>
                                    </a:lnTo>
                                    <a:lnTo>
                                      <a:pt x="9621" y="9473"/>
                                    </a:lnTo>
                                    <a:lnTo>
                                      <a:pt x="9644" y="9396"/>
                                    </a:lnTo>
                                    <a:lnTo>
                                      <a:pt x="9662" y="9316"/>
                                    </a:lnTo>
                                    <a:lnTo>
                                      <a:pt x="9675" y="9236"/>
                                    </a:lnTo>
                                    <a:lnTo>
                                      <a:pt x="9683" y="9154"/>
                                    </a:lnTo>
                                    <a:lnTo>
                                      <a:pt x="9685" y="9072"/>
                                    </a:lnTo>
                                    <a:lnTo>
                                      <a:pt x="9681" y="8989"/>
                                    </a:lnTo>
                                    <a:lnTo>
                                      <a:pt x="9671" y="8907"/>
                                    </a:lnTo>
                                    <a:lnTo>
                                      <a:pt x="9656" y="8825"/>
                                    </a:lnTo>
                                    <a:lnTo>
                                      <a:pt x="9634" y="8744"/>
                                    </a:lnTo>
                                    <a:lnTo>
                                      <a:pt x="9607" y="8664"/>
                                    </a:lnTo>
                                    <a:lnTo>
                                      <a:pt x="9572" y="8586"/>
                                    </a:lnTo>
                                    <a:lnTo>
                                      <a:pt x="9531" y="8509"/>
                                    </a:lnTo>
                                    <a:lnTo>
                                      <a:pt x="9484" y="8434"/>
                                    </a:lnTo>
                                    <a:lnTo>
                                      <a:pt x="9430" y="8361"/>
                                    </a:lnTo>
                                    <a:lnTo>
                                      <a:pt x="9370" y="8291"/>
                                    </a:lnTo>
                                    <a:lnTo>
                                      <a:pt x="1961" y="361"/>
                                    </a:lnTo>
                                    <a:lnTo>
                                      <a:pt x="1892" y="294"/>
                                    </a:lnTo>
                                    <a:lnTo>
                                      <a:pt x="1821" y="234"/>
                                    </a:lnTo>
                                    <a:lnTo>
                                      <a:pt x="1748" y="181"/>
                                    </a:lnTo>
                                    <a:lnTo>
                                      <a:pt x="1673" y="135"/>
                                    </a:lnTo>
                                    <a:lnTo>
                                      <a:pt x="1596" y="95"/>
                                    </a:lnTo>
                                    <a:lnTo>
                                      <a:pt x="1516" y="63"/>
                                    </a:lnTo>
                                    <a:lnTo>
                                      <a:pt x="1436" y="38"/>
                                    </a:lnTo>
                                    <a:lnTo>
                                      <a:pt x="1355" y="19"/>
                                    </a:lnTo>
                                    <a:lnTo>
                                      <a:pt x="1274" y="6"/>
                                    </a:lnTo>
                                    <a:lnTo>
                                      <a:pt x="1192" y="0"/>
                                    </a:lnTo>
                                    <a:lnTo>
                                      <a:pt x="1110" y="0"/>
                                    </a:lnTo>
                                    <a:lnTo>
                                      <a:pt x="1029" y="5"/>
                                    </a:lnTo>
                                    <a:lnTo>
                                      <a:pt x="949" y="17"/>
                                    </a:lnTo>
                                    <a:lnTo>
                                      <a:pt x="870" y="34"/>
                                    </a:lnTo>
                                    <a:lnTo>
                                      <a:pt x="791" y="57"/>
                                    </a:lnTo>
                                    <a:lnTo>
                                      <a:pt x="715" y="85"/>
                                    </a:lnTo>
                                    <a:lnTo>
                                      <a:pt x="641" y="119"/>
                                    </a:lnTo>
                                    <a:lnTo>
                                      <a:pt x="569" y="158"/>
                                    </a:lnTo>
                                    <a:lnTo>
                                      <a:pt x="499" y="202"/>
                                    </a:lnTo>
                                    <a:lnTo>
                                      <a:pt x="433" y="250"/>
                                    </a:lnTo>
                                    <a:lnTo>
                                      <a:pt x="371" y="303"/>
                                    </a:lnTo>
                                    <a:lnTo>
                                      <a:pt x="312" y="361"/>
                                    </a:lnTo>
                                    <a:lnTo>
                                      <a:pt x="257" y="424"/>
                                    </a:lnTo>
                                    <a:lnTo>
                                      <a:pt x="207" y="490"/>
                                    </a:lnTo>
                                    <a:lnTo>
                                      <a:pt x="161" y="561"/>
                                    </a:lnTo>
                                    <a:lnTo>
                                      <a:pt x="120" y="636"/>
                                    </a:lnTo>
                                    <a:lnTo>
                                      <a:pt x="85" y="715"/>
                                    </a:lnTo>
                                    <a:lnTo>
                                      <a:pt x="55" y="798"/>
                                    </a:lnTo>
                                    <a:lnTo>
                                      <a:pt x="31" y="884"/>
                                    </a:lnTo>
                                    <a:lnTo>
                                      <a:pt x="14" y="974"/>
                                    </a:lnTo>
                                    <a:lnTo>
                                      <a:pt x="4" y="1068"/>
                                    </a:lnTo>
                                    <a:lnTo>
                                      <a:pt x="0" y="1166"/>
                                    </a:lnTo>
                                    <a:lnTo>
                                      <a:pt x="0" y="12492"/>
                                    </a:lnTo>
                                    <a:lnTo>
                                      <a:pt x="4" y="12590"/>
                                    </a:lnTo>
                                    <a:lnTo>
                                      <a:pt x="15" y="12685"/>
                                    </a:lnTo>
                                    <a:lnTo>
                                      <a:pt x="32" y="12776"/>
                                    </a:lnTo>
                                    <a:lnTo>
                                      <a:pt x="56" y="12863"/>
                                    </a:lnTo>
                                    <a:lnTo>
                                      <a:pt x="87" y="12947"/>
                                    </a:lnTo>
                                    <a:lnTo>
                                      <a:pt x="123" y="13026"/>
                                    </a:lnTo>
                                    <a:lnTo>
                                      <a:pt x="164" y="13102"/>
                                    </a:lnTo>
                                    <a:lnTo>
                                      <a:pt x="212" y="13174"/>
                                    </a:lnTo>
                                    <a:lnTo>
                                      <a:pt x="263" y="13241"/>
                                    </a:lnTo>
                                    <a:lnTo>
                                      <a:pt x="319" y="13303"/>
                                    </a:lnTo>
                                    <a:lnTo>
                                      <a:pt x="379" y="13361"/>
                                    </a:lnTo>
                                    <a:lnTo>
                                      <a:pt x="443" y="13414"/>
                                    </a:lnTo>
                                    <a:lnTo>
                                      <a:pt x="510" y="13462"/>
                                    </a:lnTo>
                                    <a:lnTo>
                                      <a:pt x="581" y="13505"/>
                                    </a:lnTo>
                                    <a:lnTo>
                                      <a:pt x="654" y="13543"/>
                                    </a:lnTo>
                                    <a:lnTo>
                                      <a:pt x="729" y="13576"/>
                                    </a:lnTo>
                                    <a:lnTo>
                                      <a:pt x="806" y="13603"/>
                                    </a:lnTo>
                                    <a:lnTo>
                                      <a:pt x="886" y="13625"/>
                                    </a:lnTo>
                                    <a:lnTo>
                                      <a:pt x="966" y="13641"/>
                                    </a:lnTo>
                                    <a:lnTo>
                                      <a:pt x="1048" y="13651"/>
                                    </a:lnTo>
                                    <a:lnTo>
                                      <a:pt x="1130" y="13655"/>
                                    </a:lnTo>
                                    <a:lnTo>
                                      <a:pt x="1212" y="13654"/>
                                    </a:lnTo>
                                    <a:lnTo>
                                      <a:pt x="1295" y="13646"/>
                                    </a:lnTo>
                                    <a:lnTo>
                                      <a:pt x="1377" y="13631"/>
                                    </a:lnTo>
                                    <a:lnTo>
                                      <a:pt x="1458" y="13611"/>
                                    </a:lnTo>
                                    <a:lnTo>
                                      <a:pt x="1539" y="13583"/>
                                    </a:lnTo>
                                    <a:lnTo>
                                      <a:pt x="1619" y="13549"/>
                                    </a:lnTo>
                                    <a:lnTo>
                                      <a:pt x="1696" y="13508"/>
                                    </a:lnTo>
                                    <a:lnTo>
                                      <a:pt x="1771" y="13460"/>
                                    </a:lnTo>
                                    <a:lnTo>
                                      <a:pt x="1843" y="13405"/>
                                    </a:lnTo>
                                    <a:lnTo>
                                      <a:pt x="1914" y="13343"/>
                                    </a:lnTo>
                                    <a:lnTo>
                                      <a:pt x="1981" y="13273"/>
                                    </a:lnTo>
                                    <a:lnTo>
                                      <a:pt x="3396" y="11677"/>
                                    </a:lnTo>
                                    <a:lnTo>
                                      <a:pt x="4664" y="14755"/>
                                    </a:lnTo>
                                    <a:close/>
                                    <a:moveTo>
                                      <a:pt x="3701" y="9878"/>
                                    </a:moveTo>
                                    <a:lnTo>
                                      <a:pt x="1255" y="12631"/>
                                    </a:lnTo>
                                    <a:lnTo>
                                      <a:pt x="1245" y="12642"/>
                                    </a:lnTo>
                                    <a:lnTo>
                                      <a:pt x="1235" y="12652"/>
                                    </a:lnTo>
                                    <a:lnTo>
                                      <a:pt x="1224" y="12660"/>
                                    </a:lnTo>
                                    <a:lnTo>
                                      <a:pt x="1212" y="12667"/>
                                    </a:lnTo>
                                    <a:lnTo>
                                      <a:pt x="1201" y="12673"/>
                                    </a:lnTo>
                                    <a:lnTo>
                                      <a:pt x="1189" y="12678"/>
                                    </a:lnTo>
                                    <a:lnTo>
                                      <a:pt x="1177" y="12682"/>
                                    </a:lnTo>
                                    <a:lnTo>
                                      <a:pt x="1165" y="12685"/>
                                    </a:lnTo>
                                    <a:lnTo>
                                      <a:pt x="1153" y="12687"/>
                                    </a:lnTo>
                                    <a:lnTo>
                                      <a:pt x="1141" y="12687"/>
                                    </a:lnTo>
                                    <a:lnTo>
                                      <a:pt x="1130" y="12687"/>
                                    </a:lnTo>
                                    <a:lnTo>
                                      <a:pt x="1118" y="12686"/>
                                    </a:lnTo>
                                    <a:lnTo>
                                      <a:pt x="1106" y="12684"/>
                                    </a:lnTo>
                                    <a:lnTo>
                                      <a:pt x="1094" y="12681"/>
                                    </a:lnTo>
                                    <a:lnTo>
                                      <a:pt x="1083" y="12677"/>
                                    </a:lnTo>
                                    <a:lnTo>
                                      <a:pt x="1072" y="12672"/>
                                    </a:lnTo>
                                    <a:lnTo>
                                      <a:pt x="1061" y="12666"/>
                                    </a:lnTo>
                                    <a:lnTo>
                                      <a:pt x="1051" y="12660"/>
                                    </a:lnTo>
                                    <a:lnTo>
                                      <a:pt x="1041" y="12652"/>
                                    </a:lnTo>
                                    <a:lnTo>
                                      <a:pt x="1031" y="12644"/>
                                    </a:lnTo>
                                    <a:lnTo>
                                      <a:pt x="1022" y="12635"/>
                                    </a:lnTo>
                                    <a:lnTo>
                                      <a:pt x="1014" y="12625"/>
                                    </a:lnTo>
                                    <a:lnTo>
                                      <a:pt x="1006" y="12615"/>
                                    </a:lnTo>
                                    <a:lnTo>
                                      <a:pt x="999" y="12604"/>
                                    </a:lnTo>
                                    <a:lnTo>
                                      <a:pt x="992" y="12592"/>
                                    </a:lnTo>
                                    <a:lnTo>
                                      <a:pt x="986" y="12580"/>
                                    </a:lnTo>
                                    <a:lnTo>
                                      <a:pt x="981" y="12566"/>
                                    </a:lnTo>
                                    <a:lnTo>
                                      <a:pt x="977" y="12553"/>
                                    </a:lnTo>
                                    <a:lnTo>
                                      <a:pt x="973" y="12538"/>
                                    </a:lnTo>
                                    <a:lnTo>
                                      <a:pt x="971" y="12523"/>
                                    </a:lnTo>
                                    <a:lnTo>
                                      <a:pt x="969" y="12508"/>
                                    </a:lnTo>
                                    <a:lnTo>
                                      <a:pt x="969" y="12492"/>
                                    </a:lnTo>
                                    <a:lnTo>
                                      <a:pt x="969" y="1166"/>
                                    </a:lnTo>
                                    <a:lnTo>
                                      <a:pt x="969" y="1150"/>
                                    </a:lnTo>
                                    <a:lnTo>
                                      <a:pt x="971" y="1134"/>
                                    </a:lnTo>
                                    <a:lnTo>
                                      <a:pt x="973" y="1119"/>
                                    </a:lnTo>
                                    <a:lnTo>
                                      <a:pt x="976" y="1105"/>
                                    </a:lnTo>
                                    <a:lnTo>
                                      <a:pt x="981" y="1090"/>
                                    </a:lnTo>
                                    <a:lnTo>
                                      <a:pt x="986" y="1077"/>
                                    </a:lnTo>
                                    <a:lnTo>
                                      <a:pt x="991" y="1065"/>
                                    </a:lnTo>
                                    <a:lnTo>
                                      <a:pt x="998" y="1053"/>
                                    </a:lnTo>
                                    <a:lnTo>
                                      <a:pt x="1005" y="1042"/>
                                    </a:lnTo>
                                    <a:lnTo>
                                      <a:pt x="1013" y="1031"/>
                                    </a:lnTo>
                                    <a:lnTo>
                                      <a:pt x="1021" y="1022"/>
                                    </a:lnTo>
                                    <a:lnTo>
                                      <a:pt x="1030" y="1013"/>
                                    </a:lnTo>
                                    <a:lnTo>
                                      <a:pt x="1039" y="1004"/>
                                    </a:lnTo>
                                    <a:lnTo>
                                      <a:pt x="1049" y="997"/>
                                    </a:lnTo>
                                    <a:lnTo>
                                      <a:pt x="1059" y="990"/>
                                    </a:lnTo>
                                    <a:lnTo>
                                      <a:pt x="1070" y="984"/>
                                    </a:lnTo>
                                    <a:lnTo>
                                      <a:pt x="1081" y="979"/>
                                    </a:lnTo>
                                    <a:lnTo>
                                      <a:pt x="1092" y="975"/>
                                    </a:lnTo>
                                    <a:lnTo>
                                      <a:pt x="1103" y="972"/>
                                    </a:lnTo>
                                    <a:lnTo>
                                      <a:pt x="1115" y="970"/>
                                    </a:lnTo>
                                    <a:lnTo>
                                      <a:pt x="1127" y="968"/>
                                    </a:lnTo>
                                    <a:lnTo>
                                      <a:pt x="1138" y="968"/>
                                    </a:lnTo>
                                    <a:lnTo>
                                      <a:pt x="1150" y="968"/>
                                    </a:lnTo>
                                    <a:lnTo>
                                      <a:pt x="1162" y="970"/>
                                    </a:lnTo>
                                    <a:lnTo>
                                      <a:pt x="1174" y="972"/>
                                    </a:lnTo>
                                    <a:lnTo>
                                      <a:pt x="1186" y="976"/>
                                    </a:lnTo>
                                    <a:lnTo>
                                      <a:pt x="1197" y="980"/>
                                    </a:lnTo>
                                    <a:lnTo>
                                      <a:pt x="1209" y="986"/>
                                    </a:lnTo>
                                    <a:lnTo>
                                      <a:pt x="1221" y="993"/>
                                    </a:lnTo>
                                    <a:lnTo>
                                      <a:pt x="1232" y="1001"/>
                                    </a:lnTo>
                                    <a:lnTo>
                                      <a:pt x="1243" y="1010"/>
                                    </a:lnTo>
                                    <a:lnTo>
                                      <a:pt x="1253" y="1020"/>
                                    </a:lnTo>
                                    <a:lnTo>
                                      <a:pt x="8659" y="8947"/>
                                    </a:lnTo>
                                    <a:lnTo>
                                      <a:pt x="8670" y="8959"/>
                                    </a:lnTo>
                                    <a:lnTo>
                                      <a:pt x="8679" y="8972"/>
                                    </a:lnTo>
                                    <a:lnTo>
                                      <a:pt x="8687" y="8985"/>
                                    </a:lnTo>
                                    <a:lnTo>
                                      <a:pt x="8694" y="8998"/>
                                    </a:lnTo>
                                    <a:lnTo>
                                      <a:pt x="8700" y="9012"/>
                                    </a:lnTo>
                                    <a:lnTo>
                                      <a:pt x="8705" y="9026"/>
                                    </a:lnTo>
                                    <a:lnTo>
                                      <a:pt x="8709" y="9040"/>
                                    </a:lnTo>
                                    <a:lnTo>
                                      <a:pt x="8712" y="9054"/>
                                    </a:lnTo>
                                    <a:lnTo>
                                      <a:pt x="8714" y="9068"/>
                                    </a:lnTo>
                                    <a:lnTo>
                                      <a:pt x="8715" y="9083"/>
                                    </a:lnTo>
                                    <a:lnTo>
                                      <a:pt x="8715" y="9097"/>
                                    </a:lnTo>
                                    <a:lnTo>
                                      <a:pt x="8715" y="9111"/>
                                    </a:lnTo>
                                    <a:lnTo>
                                      <a:pt x="8713" y="9126"/>
                                    </a:lnTo>
                                    <a:lnTo>
                                      <a:pt x="8711" y="9140"/>
                                    </a:lnTo>
                                    <a:lnTo>
                                      <a:pt x="8707" y="9154"/>
                                    </a:lnTo>
                                    <a:lnTo>
                                      <a:pt x="8703" y="9167"/>
                                    </a:lnTo>
                                    <a:lnTo>
                                      <a:pt x="8698" y="9180"/>
                                    </a:lnTo>
                                    <a:lnTo>
                                      <a:pt x="8693" y="9192"/>
                                    </a:lnTo>
                                    <a:lnTo>
                                      <a:pt x="8686" y="9204"/>
                                    </a:lnTo>
                                    <a:lnTo>
                                      <a:pt x="8679" y="9216"/>
                                    </a:lnTo>
                                    <a:lnTo>
                                      <a:pt x="8672" y="9227"/>
                                    </a:lnTo>
                                    <a:lnTo>
                                      <a:pt x="8663" y="9237"/>
                                    </a:lnTo>
                                    <a:lnTo>
                                      <a:pt x="8654" y="9246"/>
                                    </a:lnTo>
                                    <a:lnTo>
                                      <a:pt x="8644" y="9255"/>
                                    </a:lnTo>
                                    <a:lnTo>
                                      <a:pt x="8634" y="9263"/>
                                    </a:lnTo>
                                    <a:lnTo>
                                      <a:pt x="8623" y="9270"/>
                                    </a:lnTo>
                                    <a:lnTo>
                                      <a:pt x="8611" y="9276"/>
                                    </a:lnTo>
                                    <a:lnTo>
                                      <a:pt x="8599" y="9281"/>
                                    </a:lnTo>
                                    <a:lnTo>
                                      <a:pt x="8587" y="9285"/>
                                    </a:lnTo>
                                    <a:lnTo>
                                      <a:pt x="8574" y="9288"/>
                                    </a:lnTo>
                                    <a:lnTo>
                                      <a:pt x="8560" y="9290"/>
                                    </a:lnTo>
                                    <a:lnTo>
                                      <a:pt x="8546" y="9291"/>
                                    </a:lnTo>
                                    <a:lnTo>
                                      <a:pt x="5111" y="9291"/>
                                    </a:lnTo>
                                    <a:lnTo>
                                      <a:pt x="6957" y="13765"/>
                                    </a:lnTo>
                                    <a:lnTo>
                                      <a:pt x="6964" y="13785"/>
                                    </a:lnTo>
                                    <a:lnTo>
                                      <a:pt x="6969" y="13806"/>
                                    </a:lnTo>
                                    <a:lnTo>
                                      <a:pt x="6972" y="13826"/>
                                    </a:lnTo>
                                    <a:lnTo>
                                      <a:pt x="6973" y="13846"/>
                                    </a:lnTo>
                                    <a:lnTo>
                                      <a:pt x="6972" y="13867"/>
                                    </a:lnTo>
                                    <a:lnTo>
                                      <a:pt x="6970" y="13886"/>
                                    </a:lnTo>
                                    <a:lnTo>
                                      <a:pt x="6966" y="13906"/>
                                    </a:lnTo>
                                    <a:lnTo>
                                      <a:pt x="6960" y="13925"/>
                                    </a:lnTo>
                                    <a:lnTo>
                                      <a:pt x="6952" y="13943"/>
                                    </a:lnTo>
                                    <a:lnTo>
                                      <a:pt x="6943" y="13960"/>
                                    </a:lnTo>
                                    <a:lnTo>
                                      <a:pt x="6933" y="13976"/>
                                    </a:lnTo>
                                    <a:lnTo>
                                      <a:pt x="6921" y="13991"/>
                                    </a:lnTo>
                                    <a:lnTo>
                                      <a:pt x="6914" y="13998"/>
                                    </a:lnTo>
                                    <a:lnTo>
                                      <a:pt x="6907" y="14005"/>
                                    </a:lnTo>
                                    <a:lnTo>
                                      <a:pt x="6900" y="14011"/>
                                    </a:lnTo>
                                    <a:lnTo>
                                      <a:pt x="6893" y="14017"/>
                                    </a:lnTo>
                                    <a:lnTo>
                                      <a:pt x="6885" y="14022"/>
                                    </a:lnTo>
                                    <a:lnTo>
                                      <a:pt x="6877" y="14027"/>
                                    </a:lnTo>
                                    <a:lnTo>
                                      <a:pt x="6868" y="14032"/>
                                    </a:lnTo>
                                    <a:lnTo>
                                      <a:pt x="6860" y="14036"/>
                                    </a:lnTo>
                                    <a:lnTo>
                                      <a:pt x="5770" y="14487"/>
                                    </a:lnTo>
                                    <a:lnTo>
                                      <a:pt x="5754" y="14493"/>
                                    </a:lnTo>
                                    <a:lnTo>
                                      <a:pt x="5738" y="14497"/>
                                    </a:lnTo>
                                    <a:lnTo>
                                      <a:pt x="5722" y="14499"/>
                                    </a:lnTo>
                                    <a:lnTo>
                                      <a:pt x="5705" y="14499"/>
                                    </a:lnTo>
                                    <a:lnTo>
                                      <a:pt x="5690" y="14498"/>
                                    </a:lnTo>
                                    <a:lnTo>
                                      <a:pt x="5675" y="14495"/>
                                    </a:lnTo>
                                    <a:lnTo>
                                      <a:pt x="5660" y="14490"/>
                                    </a:lnTo>
                                    <a:lnTo>
                                      <a:pt x="5646" y="14484"/>
                                    </a:lnTo>
                                    <a:lnTo>
                                      <a:pt x="5633" y="14476"/>
                                    </a:lnTo>
                                    <a:lnTo>
                                      <a:pt x="5620" y="14467"/>
                                    </a:lnTo>
                                    <a:lnTo>
                                      <a:pt x="5608" y="14456"/>
                                    </a:lnTo>
                                    <a:lnTo>
                                      <a:pt x="5596" y="14445"/>
                                    </a:lnTo>
                                    <a:lnTo>
                                      <a:pt x="5586" y="14432"/>
                                    </a:lnTo>
                                    <a:lnTo>
                                      <a:pt x="5576" y="14418"/>
                                    </a:lnTo>
                                    <a:lnTo>
                                      <a:pt x="5568" y="14403"/>
                                    </a:lnTo>
                                    <a:lnTo>
                                      <a:pt x="5560" y="14387"/>
                                    </a:lnTo>
                                    <a:lnTo>
                                      <a:pt x="3701" y="987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B2A2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Freeform 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556260"/>
                                <a:ext cx="159754" cy="121285"/>
                              </a:xfrm>
                              <a:custGeom>
                                <a:avLst/>
                                <a:gdLst>
                                  <a:gd name="T0" fmla="*/ 1116 w 16920"/>
                                  <a:gd name="T1" fmla="*/ 72 h 12830"/>
                                  <a:gd name="T2" fmla="*/ 577 w 16920"/>
                                  <a:gd name="T3" fmla="*/ 367 h 12830"/>
                                  <a:gd name="T4" fmla="*/ 191 w 16920"/>
                                  <a:gd name="T5" fmla="*/ 839 h 12830"/>
                                  <a:gd name="T6" fmla="*/ 8 w 16920"/>
                                  <a:gd name="T7" fmla="*/ 1439 h 12830"/>
                                  <a:gd name="T8" fmla="*/ 50 w 16920"/>
                                  <a:gd name="T9" fmla="*/ 11626 h 12830"/>
                                  <a:gd name="T10" fmla="*/ 315 w 16920"/>
                                  <a:gd name="T11" fmla="*/ 12185 h 12830"/>
                                  <a:gd name="T12" fmla="*/ 765 w 16920"/>
                                  <a:gd name="T13" fmla="*/ 12598 h 12830"/>
                                  <a:gd name="T14" fmla="*/ 1346 w 16920"/>
                                  <a:gd name="T15" fmla="*/ 12812 h 12830"/>
                                  <a:gd name="T16" fmla="*/ 15654 w 16920"/>
                                  <a:gd name="T17" fmla="*/ 12798 h 12830"/>
                                  <a:gd name="T18" fmla="*/ 16221 w 16920"/>
                                  <a:gd name="T19" fmla="*/ 12556 h 12830"/>
                                  <a:gd name="T20" fmla="*/ 16649 w 16920"/>
                                  <a:gd name="T21" fmla="*/ 12122 h 12830"/>
                                  <a:gd name="T22" fmla="*/ 16888 w 16920"/>
                                  <a:gd name="T23" fmla="*/ 11548 h 12830"/>
                                  <a:gd name="T24" fmla="*/ 16902 w 16920"/>
                                  <a:gd name="T25" fmla="*/ 1359 h 12830"/>
                                  <a:gd name="T26" fmla="*/ 16691 w 16920"/>
                                  <a:gd name="T27" fmla="*/ 772 h 12830"/>
                                  <a:gd name="T28" fmla="*/ 16283 w 16920"/>
                                  <a:gd name="T29" fmla="*/ 319 h 12830"/>
                                  <a:gd name="T30" fmla="*/ 15731 w 16920"/>
                                  <a:gd name="T31" fmla="*/ 50 h 12830"/>
                                  <a:gd name="T32" fmla="*/ 15362 w 16920"/>
                                  <a:gd name="T33" fmla="*/ 1070 h 12830"/>
                                  <a:gd name="T34" fmla="*/ 15563 w 16920"/>
                                  <a:gd name="T35" fmla="*/ 1122 h 12830"/>
                                  <a:gd name="T36" fmla="*/ 15725 w 16920"/>
                                  <a:gd name="T37" fmla="*/ 1245 h 12830"/>
                                  <a:gd name="T38" fmla="*/ 15831 w 16920"/>
                                  <a:gd name="T39" fmla="*/ 1420 h 12830"/>
                                  <a:gd name="T40" fmla="*/ 15863 w 16920"/>
                                  <a:gd name="T41" fmla="*/ 2988 h 12830"/>
                                  <a:gd name="T42" fmla="*/ 14310 w 16920"/>
                                  <a:gd name="T43" fmla="*/ 4276 h 12830"/>
                                  <a:gd name="T44" fmla="*/ 10885 w 16920"/>
                                  <a:gd name="T45" fmla="*/ 7039 h 12830"/>
                                  <a:gd name="T46" fmla="*/ 10230 w 16920"/>
                                  <a:gd name="T47" fmla="*/ 7592 h 12830"/>
                                  <a:gd name="T48" fmla="*/ 9584 w 16920"/>
                                  <a:gd name="T49" fmla="*/ 8088 h 12830"/>
                                  <a:gd name="T50" fmla="*/ 8921 w 16920"/>
                                  <a:gd name="T51" fmla="*/ 8457 h 12830"/>
                                  <a:gd name="T52" fmla="*/ 8312 w 16920"/>
                                  <a:gd name="T53" fmla="*/ 8544 h 12830"/>
                                  <a:gd name="T54" fmla="*/ 7670 w 16920"/>
                                  <a:gd name="T55" fmla="*/ 8299 h 12830"/>
                                  <a:gd name="T56" fmla="*/ 7004 w 16920"/>
                                  <a:gd name="T57" fmla="*/ 7846 h 12830"/>
                                  <a:gd name="T58" fmla="*/ 6267 w 16920"/>
                                  <a:gd name="T59" fmla="*/ 7234 h 12830"/>
                                  <a:gd name="T60" fmla="*/ 3236 w 16920"/>
                                  <a:gd name="T61" fmla="*/ 4785 h 12830"/>
                                  <a:gd name="T62" fmla="*/ 1347 w 16920"/>
                                  <a:gd name="T63" fmla="*/ 3233 h 12830"/>
                                  <a:gd name="T64" fmla="*/ 1074 w 16920"/>
                                  <a:gd name="T65" fmla="*/ 1469 h 12830"/>
                                  <a:gd name="T66" fmla="*/ 1162 w 16920"/>
                                  <a:gd name="T67" fmla="*/ 1284 h 12830"/>
                                  <a:gd name="T68" fmla="*/ 1312 w 16920"/>
                                  <a:gd name="T69" fmla="*/ 1146 h 12830"/>
                                  <a:gd name="T70" fmla="*/ 1507 w 16920"/>
                                  <a:gd name="T71" fmla="*/ 1076 h 12830"/>
                                  <a:gd name="T72" fmla="*/ 1507 w 16920"/>
                                  <a:gd name="T73" fmla="*/ 11754 h 12830"/>
                                  <a:gd name="T74" fmla="*/ 1312 w 16920"/>
                                  <a:gd name="T75" fmla="*/ 11684 h 12830"/>
                                  <a:gd name="T76" fmla="*/ 1162 w 16920"/>
                                  <a:gd name="T77" fmla="*/ 11546 h 12830"/>
                                  <a:gd name="T78" fmla="*/ 1074 w 16920"/>
                                  <a:gd name="T79" fmla="*/ 11359 h 12830"/>
                                  <a:gd name="T80" fmla="*/ 1362 w 16920"/>
                                  <a:gd name="T81" fmla="*/ 4627 h 12830"/>
                                  <a:gd name="T82" fmla="*/ 3165 w 16920"/>
                                  <a:gd name="T83" fmla="*/ 6094 h 12830"/>
                                  <a:gd name="T84" fmla="*/ 5511 w 16920"/>
                                  <a:gd name="T85" fmla="*/ 7985 h 12830"/>
                                  <a:gd name="T86" fmla="*/ 6331 w 16920"/>
                                  <a:gd name="T87" fmla="*/ 8670 h 12830"/>
                                  <a:gd name="T88" fmla="*/ 7132 w 16920"/>
                                  <a:gd name="T89" fmla="*/ 9216 h 12830"/>
                                  <a:gd name="T90" fmla="*/ 8008 w 16920"/>
                                  <a:gd name="T91" fmla="*/ 9571 h 12830"/>
                                  <a:gd name="T92" fmla="*/ 8909 w 16920"/>
                                  <a:gd name="T93" fmla="*/ 9573 h 12830"/>
                                  <a:gd name="T94" fmla="*/ 9782 w 16920"/>
                                  <a:gd name="T95" fmla="*/ 9223 h 12830"/>
                                  <a:gd name="T96" fmla="*/ 10579 w 16920"/>
                                  <a:gd name="T97" fmla="*/ 8677 h 12830"/>
                                  <a:gd name="T98" fmla="*/ 11406 w 16920"/>
                                  <a:gd name="T99" fmla="*/ 7987 h 12830"/>
                                  <a:gd name="T100" fmla="*/ 13755 w 16920"/>
                                  <a:gd name="T101" fmla="*/ 6094 h 12830"/>
                                  <a:gd name="T102" fmla="*/ 15558 w 16920"/>
                                  <a:gd name="T103" fmla="*/ 4627 h 12830"/>
                                  <a:gd name="T104" fmla="*/ 15846 w 16920"/>
                                  <a:gd name="T105" fmla="*/ 11359 h 12830"/>
                                  <a:gd name="T106" fmla="*/ 15758 w 16920"/>
                                  <a:gd name="T107" fmla="*/ 11546 h 12830"/>
                                  <a:gd name="T108" fmla="*/ 15609 w 16920"/>
                                  <a:gd name="T109" fmla="*/ 11684 h 12830"/>
                                  <a:gd name="T110" fmla="*/ 15415 w 16920"/>
                                  <a:gd name="T111" fmla="*/ 11754 h 128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920" h="12830">
                                    <a:moveTo>
                                      <a:pt x="15335" y="0"/>
                                    </a:moveTo>
                                    <a:lnTo>
                                      <a:pt x="1587" y="0"/>
                                    </a:lnTo>
                                    <a:lnTo>
                                      <a:pt x="1506" y="2"/>
                                    </a:lnTo>
                                    <a:lnTo>
                                      <a:pt x="1426" y="9"/>
                                    </a:lnTo>
                                    <a:lnTo>
                                      <a:pt x="1346" y="18"/>
                                    </a:lnTo>
                                    <a:lnTo>
                                      <a:pt x="1268" y="32"/>
                                    </a:lnTo>
                                    <a:lnTo>
                                      <a:pt x="1191" y="50"/>
                                    </a:lnTo>
                                    <a:lnTo>
                                      <a:pt x="1116" y="72"/>
                                    </a:lnTo>
                                    <a:lnTo>
                                      <a:pt x="1042" y="97"/>
                                    </a:lnTo>
                                    <a:lnTo>
                                      <a:pt x="970" y="126"/>
                                    </a:lnTo>
                                    <a:lnTo>
                                      <a:pt x="899" y="158"/>
                                    </a:lnTo>
                                    <a:lnTo>
                                      <a:pt x="831" y="194"/>
                                    </a:lnTo>
                                    <a:lnTo>
                                      <a:pt x="765" y="232"/>
                                    </a:lnTo>
                                    <a:lnTo>
                                      <a:pt x="700" y="274"/>
                                    </a:lnTo>
                                    <a:lnTo>
                                      <a:pt x="638" y="319"/>
                                    </a:lnTo>
                                    <a:lnTo>
                                      <a:pt x="577" y="367"/>
                                    </a:lnTo>
                                    <a:lnTo>
                                      <a:pt x="520" y="417"/>
                                    </a:lnTo>
                                    <a:lnTo>
                                      <a:pt x="465" y="469"/>
                                    </a:lnTo>
                                    <a:lnTo>
                                      <a:pt x="412" y="525"/>
                                    </a:lnTo>
                                    <a:lnTo>
                                      <a:pt x="363" y="584"/>
                                    </a:lnTo>
                                    <a:lnTo>
                                      <a:pt x="315" y="644"/>
                                    </a:lnTo>
                                    <a:lnTo>
                                      <a:pt x="271" y="707"/>
                                    </a:lnTo>
                                    <a:lnTo>
                                      <a:pt x="229" y="772"/>
                                    </a:lnTo>
                                    <a:lnTo>
                                      <a:pt x="191" y="839"/>
                                    </a:lnTo>
                                    <a:lnTo>
                                      <a:pt x="157" y="908"/>
                                    </a:lnTo>
                                    <a:lnTo>
                                      <a:pt x="125" y="979"/>
                                    </a:lnTo>
                                    <a:lnTo>
                                      <a:pt x="96" y="1052"/>
                                    </a:lnTo>
                                    <a:lnTo>
                                      <a:pt x="71" y="1126"/>
                                    </a:lnTo>
                                    <a:lnTo>
                                      <a:pt x="50" y="1202"/>
                                    </a:lnTo>
                                    <a:lnTo>
                                      <a:pt x="32" y="1280"/>
                                    </a:lnTo>
                                    <a:lnTo>
                                      <a:pt x="18" y="1359"/>
                                    </a:lnTo>
                                    <a:lnTo>
                                      <a:pt x="8" y="1439"/>
                                    </a:lnTo>
                                    <a:lnTo>
                                      <a:pt x="2" y="1520"/>
                                    </a:lnTo>
                                    <a:lnTo>
                                      <a:pt x="0" y="1603"/>
                                    </a:lnTo>
                                    <a:lnTo>
                                      <a:pt x="0" y="11225"/>
                                    </a:lnTo>
                                    <a:lnTo>
                                      <a:pt x="2" y="11308"/>
                                    </a:lnTo>
                                    <a:lnTo>
                                      <a:pt x="8" y="11389"/>
                                    </a:lnTo>
                                    <a:lnTo>
                                      <a:pt x="18" y="11469"/>
                                    </a:lnTo>
                                    <a:lnTo>
                                      <a:pt x="32" y="11548"/>
                                    </a:lnTo>
                                    <a:lnTo>
                                      <a:pt x="50" y="11626"/>
                                    </a:lnTo>
                                    <a:lnTo>
                                      <a:pt x="71" y="11702"/>
                                    </a:lnTo>
                                    <a:lnTo>
                                      <a:pt x="96" y="11777"/>
                                    </a:lnTo>
                                    <a:lnTo>
                                      <a:pt x="125" y="11850"/>
                                    </a:lnTo>
                                    <a:lnTo>
                                      <a:pt x="157" y="11921"/>
                                    </a:lnTo>
                                    <a:lnTo>
                                      <a:pt x="191" y="11990"/>
                                    </a:lnTo>
                                    <a:lnTo>
                                      <a:pt x="229" y="12057"/>
                                    </a:lnTo>
                                    <a:lnTo>
                                      <a:pt x="271" y="12122"/>
                                    </a:lnTo>
                                    <a:lnTo>
                                      <a:pt x="315" y="12185"/>
                                    </a:lnTo>
                                    <a:lnTo>
                                      <a:pt x="363" y="12246"/>
                                    </a:lnTo>
                                    <a:lnTo>
                                      <a:pt x="412" y="12304"/>
                                    </a:lnTo>
                                    <a:lnTo>
                                      <a:pt x="465" y="12360"/>
                                    </a:lnTo>
                                    <a:lnTo>
                                      <a:pt x="520" y="12413"/>
                                    </a:lnTo>
                                    <a:lnTo>
                                      <a:pt x="577" y="12463"/>
                                    </a:lnTo>
                                    <a:lnTo>
                                      <a:pt x="638" y="12511"/>
                                    </a:lnTo>
                                    <a:lnTo>
                                      <a:pt x="700" y="12556"/>
                                    </a:lnTo>
                                    <a:lnTo>
                                      <a:pt x="765" y="12598"/>
                                    </a:lnTo>
                                    <a:lnTo>
                                      <a:pt x="831" y="12636"/>
                                    </a:lnTo>
                                    <a:lnTo>
                                      <a:pt x="899" y="12672"/>
                                    </a:lnTo>
                                    <a:lnTo>
                                      <a:pt x="970" y="12704"/>
                                    </a:lnTo>
                                    <a:lnTo>
                                      <a:pt x="1042" y="12733"/>
                                    </a:lnTo>
                                    <a:lnTo>
                                      <a:pt x="1116" y="12758"/>
                                    </a:lnTo>
                                    <a:lnTo>
                                      <a:pt x="1191" y="12780"/>
                                    </a:lnTo>
                                    <a:lnTo>
                                      <a:pt x="1268" y="12798"/>
                                    </a:lnTo>
                                    <a:lnTo>
                                      <a:pt x="1346" y="12812"/>
                                    </a:lnTo>
                                    <a:lnTo>
                                      <a:pt x="1426" y="12821"/>
                                    </a:lnTo>
                                    <a:lnTo>
                                      <a:pt x="1506" y="12828"/>
                                    </a:lnTo>
                                    <a:lnTo>
                                      <a:pt x="1587" y="12830"/>
                                    </a:lnTo>
                                    <a:lnTo>
                                      <a:pt x="15335" y="12830"/>
                                    </a:lnTo>
                                    <a:lnTo>
                                      <a:pt x="15416" y="12828"/>
                                    </a:lnTo>
                                    <a:lnTo>
                                      <a:pt x="15497" y="12821"/>
                                    </a:lnTo>
                                    <a:lnTo>
                                      <a:pt x="15576" y="12812"/>
                                    </a:lnTo>
                                    <a:lnTo>
                                      <a:pt x="15654" y="12798"/>
                                    </a:lnTo>
                                    <a:lnTo>
                                      <a:pt x="15731" y="12780"/>
                                    </a:lnTo>
                                    <a:lnTo>
                                      <a:pt x="15806" y="12758"/>
                                    </a:lnTo>
                                    <a:lnTo>
                                      <a:pt x="15879" y="12733"/>
                                    </a:lnTo>
                                    <a:lnTo>
                                      <a:pt x="15951" y="12704"/>
                                    </a:lnTo>
                                    <a:lnTo>
                                      <a:pt x="16022" y="12672"/>
                                    </a:lnTo>
                                    <a:lnTo>
                                      <a:pt x="16090" y="12636"/>
                                    </a:lnTo>
                                    <a:lnTo>
                                      <a:pt x="16156" y="12598"/>
                                    </a:lnTo>
                                    <a:lnTo>
                                      <a:pt x="16221" y="12556"/>
                                    </a:lnTo>
                                    <a:lnTo>
                                      <a:pt x="16283" y="12511"/>
                                    </a:lnTo>
                                    <a:lnTo>
                                      <a:pt x="16343" y="12463"/>
                                    </a:lnTo>
                                    <a:lnTo>
                                      <a:pt x="16401" y="12413"/>
                                    </a:lnTo>
                                    <a:lnTo>
                                      <a:pt x="16456" y="12360"/>
                                    </a:lnTo>
                                    <a:lnTo>
                                      <a:pt x="16508" y="12304"/>
                                    </a:lnTo>
                                    <a:lnTo>
                                      <a:pt x="16557" y="12246"/>
                                    </a:lnTo>
                                    <a:lnTo>
                                      <a:pt x="16605" y="12185"/>
                                    </a:lnTo>
                                    <a:lnTo>
                                      <a:pt x="16649" y="12122"/>
                                    </a:lnTo>
                                    <a:lnTo>
                                      <a:pt x="16691" y="12057"/>
                                    </a:lnTo>
                                    <a:lnTo>
                                      <a:pt x="16729" y="11990"/>
                                    </a:lnTo>
                                    <a:lnTo>
                                      <a:pt x="16763" y="11921"/>
                                    </a:lnTo>
                                    <a:lnTo>
                                      <a:pt x="16795" y="11850"/>
                                    </a:lnTo>
                                    <a:lnTo>
                                      <a:pt x="16824" y="11777"/>
                                    </a:lnTo>
                                    <a:lnTo>
                                      <a:pt x="16849" y="11702"/>
                                    </a:lnTo>
                                    <a:lnTo>
                                      <a:pt x="16870" y="11626"/>
                                    </a:lnTo>
                                    <a:lnTo>
                                      <a:pt x="16888" y="11548"/>
                                    </a:lnTo>
                                    <a:lnTo>
                                      <a:pt x="16902" y="11469"/>
                                    </a:lnTo>
                                    <a:lnTo>
                                      <a:pt x="16912" y="11389"/>
                                    </a:lnTo>
                                    <a:lnTo>
                                      <a:pt x="16918" y="11308"/>
                                    </a:lnTo>
                                    <a:lnTo>
                                      <a:pt x="16920" y="11225"/>
                                    </a:lnTo>
                                    <a:lnTo>
                                      <a:pt x="16920" y="1603"/>
                                    </a:lnTo>
                                    <a:lnTo>
                                      <a:pt x="16918" y="1520"/>
                                    </a:lnTo>
                                    <a:lnTo>
                                      <a:pt x="16912" y="1439"/>
                                    </a:lnTo>
                                    <a:lnTo>
                                      <a:pt x="16902" y="1359"/>
                                    </a:lnTo>
                                    <a:lnTo>
                                      <a:pt x="16888" y="1280"/>
                                    </a:lnTo>
                                    <a:lnTo>
                                      <a:pt x="16870" y="1202"/>
                                    </a:lnTo>
                                    <a:lnTo>
                                      <a:pt x="16849" y="1126"/>
                                    </a:lnTo>
                                    <a:lnTo>
                                      <a:pt x="16824" y="1052"/>
                                    </a:lnTo>
                                    <a:lnTo>
                                      <a:pt x="16795" y="979"/>
                                    </a:lnTo>
                                    <a:lnTo>
                                      <a:pt x="16763" y="908"/>
                                    </a:lnTo>
                                    <a:lnTo>
                                      <a:pt x="16729" y="839"/>
                                    </a:lnTo>
                                    <a:lnTo>
                                      <a:pt x="16691" y="772"/>
                                    </a:lnTo>
                                    <a:lnTo>
                                      <a:pt x="16649" y="707"/>
                                    </a:lnTo>
                                    <a:lnTo>
                                      <a:pt x="16605" y="644"/>
                                    </a:lnTo>
                                    <a:lnTo>
                                      <a:pt x="16557" y="584"/>
                                    </a:lnTo>
                                    <a:lnTo>
                                      <a:pt x="16508" y="525"/>
                                    </a:lnTo>
                                    <a:lnTo>
                                      <a:pt x="16456" y="469"/>
                                    </a:lnTo>
                                    <a:lnTo>
                                      <a:pt x="16401" y="417"/>
                                    </a:lnTo>
                                    <a:lnTo>
                                      <a:pt x="16343" y="367"/>
                                    </a:lnTo>
                                    <a:lnTo>
                                      <a:pt x="16283" y="319"/>
                                    </a:lnTo>
                                    <a:lnTo>
                                      <a:pt x="16221" y="274"/>
                                    </a:lnTo>
                                    <a:lnTo>
                                      <a:pt x="16156" y="232"/>
                                    </a:lnTo>
                                    <a:lnTo>
                                      <a:pt x="16090" y="194"/>
                                    </a:lnTo>
                                    <a:lnTo>
                                      <a:pt x="16022" y="158"/>
                                    </a:lnTo>
                                    <a:lnTo>
                                      <a:pt x="15951" y="126"/>
                                    </a:lnTo>
                                    <a:lnTo>
                                      <a:pt x="15879" y="97"/>
                                    </a:lnTo>
                                    <a:lnTo>
                                      <a:pt x="15806" y="72"/>
                                    </a:lnTo>
                                    <a:lnTo>
                                      <a:pt x="15731" y="50"/>
                                    </a:lnTo>
                                    <a:lnTo>
                                      <a:pt x="15654" y="32"/>
                                    </a:lnTo>
                                    <a:lnTo>
                                      <a:pt x="15576" y="18"/>
                                    </a:lnTo>
                                    <a:lnTo>
                                      <a:pt x="15497" y="9"/>
                                    </a:lnTo>
                                    <a:lnTo>
                                      <a:pt x="15416" y="2"/>
                                    </a:lnTo>
                                    <a:lnTo>
                                      <a:pt x="15335" y="0"/>
                                    </a:lnTo>
                                    <a:close/>
                                    <a:moveTo>
                                      <a:pt x="1587" y="1069"/>
                                    </a:moveTo>
                                    <a:lnTo>
                                      <a:pt x="15335" y="1069"/>
                                    </a:lnTo>
                                    <a:lnTo>
                                      <a:pt x="15362" y="1070"/>
                                    </a:lnTo>
                                    <a:lnTo>
                                      <a:pt x="15389" y="1072"/>
                                    </a:lnTo>
                                    <a:lnTo>
                                      <a:pt x="15415" y="1076"/>
                                    </a:lnTo>
                                    <a:lnTo>
                                      <a:pt x="15442" y="1080"/>
                                    </a:lnTo>
                                    <a:lnTo>
                                      <a:pt x="15467" y="1086"/>
                                    </a:lnTo>
                                    <a:lnTo>
                                      <a:pt x="15491" y="1093"/>
                                    </a:lnTo>
                                    <a:lnTo>
                                      <a:pt x="15516" y="1101"/>
                                    </a:lnTo>
                                    <a:lnTo>
                                      <a:pt x="15540" y="1111"/>
                                    </a:lnTo>
                                    <a:lnTo>
                                      <a:pt x="15563" y="1122"/>
                                    </a:lnTo>
                                    <a:lnTo>
                                      <a:pt x="15586" y="1133"/>
                                    </a:lnTo>
                                    <a:lnTo>
                                      <a:pt x="15609" y="1146"/>
                                    </a:lnTo>
                                    <a:lnTo>
                                      <a:pt x="15630" y="1160"/>
                                    </a:lnTo>
                                    <a:lnTo>
                                      <a:pt x="15650" y="1175"/>
                                    </a:lnTo>
                                    <a:lnTo>
                                      <a:pt x="15670" y="1191"/>
                                    </a:lnTo>
                                    <a:lnTo>
                                      <a:pt x="15689" y="1208"/>
                                    </a:lnTo>
                                    <a:lnTo>
                                      <a:pt x="15708" y="1225"/>
                                    </a:lnTo>
                                    <a:lnTo>
                                      <a:pt x="15725" y="1245"/>
                                    </a:lnTo>
                                    <a:lnTo>
                                      <a:pt x="15742" y="1264"/>
                                    </a:lnTo>
                                    <a:lnTo>
                                      <a:pt x="15758" y="1284"/>
                                    </a:lnTo>
                                    <a:lnTo>
                                      <a:pt x="15773" y="1304"/>
                                    </a:lnTo>
                                    <a:lnTo>
                                      <a:pt x="15786" y="1326"/>
                                    </a:lnTo>
                                    <a:lnTo>
                                      <a:pt x="15799" y="1348"/>
                                    </a:lnTo>
                                    <a:lnTo>
                                      <a:pt x="15811" y="1372"/>
                                    </a:lnTo>
                                    <a:lnTo>
                                      <a:pt x="15821" y="1395"/>
                                    </a:lnTo>
                                    <a:lnTo>
                                      <a:pt x="15831" y="1420"/>
                                    </a:lnTo>
                                    <a:lnTo>
                                      <a:pt x="15839" y="1444"/>
                                    </a:lnTo>
                                    <a:lnTo>
                                      <a:pt x="15846" y="1469"/>
                                    </a:lnTo>
                                    <a:lnTo>
                                      <a:pt x="15852" y="1495"/>
                                    </a:lnTo>
                                    <a:lnTo>
                                      <a:pt x="15856" y="1521"/>
                                    </a:lnTo>
                                    <a:lnTo>
                                      <a:pt x="15859" y="1548"/>
                                    </a:lnTo>
                                    <a:lnTo>
                                      <a:pt x="15861" y="1575"/>
                                    </a:lnTo>
                                    <a:lnTo>
                                      <a:pt x="15863" y="1603"/>
                                    </a:lnTo>
                                    <a:lnTo>
                                      <a:pt x="15863" y="2988"/>
                                    </a:lnTo>
                                    <a:lnTo>
                                      <a:pt x="15723" y="3107"/>
                                    </a:lnTo>
                                    <a:lnTo>
                                      <a:pt x="15573" y="3233"/>
                                    </a:lnTo>
                                    <a:lnTo>
                                      <a:pt x="15410" y="3369"/>
                                    </a:lnTo>
                                    <a:lnTo>
                                      <a:pt x="15232" y="3518"/>
                                    </a:lnTo>
                                    <a:lnTo>
                                      <a:pt x="15036" y="3680"/>
                                    </a:lnTo>
                                    <a:lnTo>
                                      <a:pt x="14819" y="3860"/>
                                    </a:lnTo>
                                    <a:lnTo>
                                      <a:pt x="14578" y="4057"/>
                                    </a:lnTo>
                                    <a:lnTo>
                                      <a:pt x="14310" y="4276"/>
                                    </a:lnTo>
                                    <a:lnTo>
                                      <a:pt x="14013" y="4517"/>
                                    </a:lnTo>
                                    <a:lnTo>
                                      <a:pt x="13684" y="4785"/>
                                    </a:lnTo>
                                    <a:lnTo>
                                      <a:pt x="13320" y="5080"/>
                                    </a:lnTo>
                                    <a:lnTo>
                                      <a:pt x="12919" y="5404"/>
                                    </a:lnTo>
                                    <a:lnTo>
                                      <a:pt x="12479" y="5760"/>
                                    </a:lnTo>
                                    <a:lnTo>
                                      <a:pt x="11994" y="6149"/>
                                    </a:lnTo>
                                    <a:lnTo>
                                      <a:pt x="11464" y="6575"/>
                                    </a:lnTo>
                                    <a:lnTo>
                                      <a:pt x="10885" y="7039"/>
                                    </a:lnTo>
                                    <a:lnTo>
                                      <a:pt x="10831" y="7083"/>
                                    </a:lnTo>
                                    <a:lnTo>
                                      <a:pt x="10775" y="7130"/>
                                    </a:lnTo>
                                    <a:lnTo>
                                      <a:pt x="10715" y="7181"/>
                                    </a:lnTo>
                                    <a:lnTo>
                                      <a:pt x="10652" y="7234"/>
                                    </a:lnTo>
                                    <a:lnTo>
                                      <a:pt x="10520" y="7346"/>
                                    </a:lnTo>
                                    <a:lnTo>
                                      <a:pt x="10378" y="7467"/>
                                    </a:lnTo>
                                    <a:lnTo>
                                      <a:pt x="10305" y="7529"/>
                                    </a:lnTo>
                                    <a:lnTo>
                                      <a:pt x="10230" y="7592"/>
                                    </a:lnTo>
                                    <a:lnTo>
                                      <a:pt x="10153" y="7655"/>
                                    </a:lnTo>
                                    <a:lnTo>
                                      <a:pt x="10075" y="7719"/>
                                    </a:lnTo>
                                    <a:lnTo>
                                      <a:pt x="9995" y="7782"/>
                                    </a:lnTo>
                                    <a:lnTo>
                                      <a:pt x="9915" y="7846"/>
                                    </a:lnTo>
                                    <a:lnTo>
                                      <a:pt x="9833" y="7909"/>
                                    </a:lnTo>
                                    <a:lnTo>
                                      <a:pt x="9751" y="7970"/>
                                    </a:lnTo>
                                    <a:lnTo>
                                      <a:pt x="9668" y="8029"/>
                                    </a:lnTo>
                                    <a:lnTo>
                                      <a:pt x="9584" y="8088"/>
                                    </a:lnTo>
                                    <a:lnTo>
                                      <a:pt x="9501" y="8145"/>
                                    </a:lnTo>
                                    <a:lnTo>
                                      <a:pt x="9417" y="8198"/>
                                    </a:lnTo>
                                    <a:lnTo>
                                      <a:pt x="9333" y="8250"/>
                                    </a:lnTo>
                                    <a:lnTo>
                                      <a:pt x="9250" y="8299"/>
                                    </a:lnTo>
                                    <a:lnTo>
                                      <a:pt x="9166" y="8344"/>
                                    </a:lnTo>
                                    <a:lnTo>
                                      <a:pt x="9084" y="8385"/>
                                    </a:lnTo>
                                    <a:lnTo>
                                      <a:pt x="9002" y="8424"/>
                                    </a:lnTo>
                                    <a:lnTo>
                                      <a:pt x="8921" y="8457"/>
                                    </a:lnTo>
                                    <a:lnTo>
                                      <a:pt x="8841" y="8486"/>
                                    </a:lnTo>
                                    <a:lnTo>
                                      <a:pt x="8761" y="8511"/>
                                    </a:lnTo>
                                    <a:lnTo>
                                      <a:pt x="8684" y="8530"/>
                                    </a:lnTo>
                                    <a:lnTo>
                                      <a:pt x="8607" y="8544"/>
                                    </a:lnTo>
                                    <a:lnTo>
                                      <a:pt x="8533" y="8551"/>
                                    </a:lnTo>
                                    <a:lnTo>
                                      <a:pt x="8460" y="8553"/>
                                    </a:lnTo>
                                    <a:lnTo>
                                      <a:pt x="8387" y="8551"/>
                                    </a:lnTo>
                                    <a:lnTo>
                                      <a:pt x="8312" y="8544"/>
                                    </a:lnTo>
                                    <a:lnTo>
                                      <a:pt x="8236" y="8530"/>
                                    </a:lnTo>
                                    <a:lnTo>
                                      <a:pt x="8159" y="8511"/>
                                    </a:lnTo>
                                    <a:lnTo>
                                      <a:pt x="8079" y="8486"/>
                                    </a:lnTo>
                                    <a:lnTo>
                                      <a:pt x="7999" y="8457"/>
                                    </a:lnTo>
                                    <a:lnTo>
                                      <a:pt x="7918" y="8424"/>
                                    </a:lnTo>
                                    <a:lnTo>
                                      <a:pt x="7836" y="8385"/>
                                    </a:lnTo>
                                    <a:lnTo>
                                      <a:pt x="7753" y="8344"/>
                                    </a:lnTo>
                                    <a:lnTo>
                                      <a:pt x="7670" y="8299"/>
                                    </a:lnTo>
                                    <a:lnTo>
                                      <a:pt x="7585" y="8250"/>
                                    </a:lnTo>
                                    <a:lnTo>
                                      <a:pt x="7502" y="8198"/>
                                    </a:lnTo>
                                    <a:lnTo>
                                      <a:pt x="7418" y="8145"/>
                                    </a:lnTo>
                                    <a:lnTo>
                                      <a:pt x="7335" y="8088"/>
                                    </a:lnTo>
                                    <a:lnTo>
                                      <a:pt x="7251" y="8029"/>
                                    </a:lnTo>
                                    <a:lnTo>
                                      <a:pt x="7168" y="7970"/>
                                    </a:lnTo>
                                    <a:lnTo>
                                      <a:pt x="7085" y="7909"/>
                                    </a:lnTo>
                                    <a:lnTo>
                                      <a:pt x="7004" y="7846"/>
                                    </a:lnTo>
                                    <a:lnTo>
                                      <a:pt x="6923" y="7782"/>
                                    </a:lnTo>
                                    <a:lnTo>
                                      <a:pt x="6844" y="7719"/>
                                    </a:lnTo>
                                    <a:lnTo>
                                      <a:pt x="6766" y="7655"/>
                                    </a:lnTo>
                                    <a:lnTo>
                                      <a:pt x="6689" y="7592"/>
                                    </a:lnTo>
                                    <a:lnTo>
                                      <a:pt x="6614" y="7529"/>
                                    </a:lnTo>
                                    <a:lnTo>
                                      <a:pt x="6541" y="7467"/>
                                    </a:lnTo>
                                    <a:lnTo>
                                      <a:pt x="6399" y="7346"/>
                                    </a:lnTo>
                                    <a:lnTo>
                                      <a:pt x="6267" y="7234"/>
                                    </a:lnTo>
                                    <a:lnTo>
                                      <a:pt x="6145" y="7130"/>
                                    </a:lnTo>
                                    <a:lnTo>
                                      <a:pt x="6035" y="7039"/>
                                    </a:lnTo>
                                    <a:lnTo>
                                      <a:pt x="5456" y="6575"/>
                                    </a:lnTo>
                                    <a:lnTo>
                                      <a:pt x="4926" y="6149"/>
                                    </a:lnTo>
                                    <a:lnTo>
                                      <a:pt x="4442" y="5760"/>
                                    </a:lnTo>
                                    <a:lnTo>
                                      <a:pt x="4001" y="5404"/>
                                    </a:lnTo>
                                    <a:lnTo>
                                      <a:pt x="3600" y="5080"/>
                                    </a:lnTo>
                                    <a:lnTo>
                                      <a:pt x="3236" y="4785"/>
                                    </a:lnTo>
                                    <a:lnTo>
                                      <a:pt x="2907" y="4517"/>
                                    </a:lnTo>
                                    <a:lnTo>
                                      <a:pt x="2610" y="4276"/>
                                    </a:lnTo>
                                    <a:lnTo>
                                      <a:pt x="2342" y="4057"/>
                                    </a:lnTo>
                                    <a:lnTo>
                                      <a:pt x="2101" y="3860"/>
                                    </a:lnTo>
                                    <a:lnTo>
                                      <a:pt x="1884" y="3680"/>
                                    </a:lnTo>
                                    <a:lnTo>
                                      <a:pt x="1688" y="3518"/>
                                    </a:lnTo>
                                    <a:lnTo>
                                      <a:pt x="1510" y="3369"/>
                                    </a:lnTo>
                                    <a:lnTo>
                                      <a:pt x="1347" y="3233"/>
                                    </a:lnTo>
                                    <a:lnTo>
                                      <a:pt x="1197" y="3107"/>
                                    </a:lnTo>
                                    <a:lnTo>
                                      <a:pt x="1058" y="2988"/>
                                    </a:lnTo>
                                    <a:lnTo>
                                      <a:pt x="1058" y="1603"/>
                                    </a:lnTo>
                                    <a:lnTo>
                                      <a:pt x="1059" y="1575"/>
                                    </a:lnTo>
                                    <a:lnTo>
                                      <a:pt x="1061" y="1548"/>
                                    </a:lnTo>
                                    <a:lnTo>
                                      <a:pt x="1064" y="1521"/>
                                    </a:lnTo>
                                    <a:lnTo>
                                      <a:pt x="1068" y="1495"/>
                                    </a:lnTo>
                                    <a:lnTo>
                                      <a:pt x="1074" y="1469"/>
                                    </a:lnTo>
                                    <a:lnTo>
                                      <a:pt x="1082" y="1444"/>
                                    </a:lnTo>
                                    <a:lnTo>
                                      <a:pt x="1089" y="1420"/>
                                    </a:lnTo>
                                    <a:lnTo>
                                      <a:pt x="1099" y="1395"/>
                                    </a:lnTo>
                                    <a:lnTo>
                                      <a:pt x="1109" y="1372"/>
                                    </a:lnTo>
                                    <a:lnTo>
                                      <a:pt x="1121" y="1348"/>
                                    </a:lnTo>
                                    <a:lnTo>
                                      <a:pt x="1134" y="1326"/>
                                    </a:lnTo>
                                    <a:lnTo>
                                      <a:pt x="1148" y="1304"/>
                                    </a:lnTo>
                                    <a:lnTo>
                                      <a:pt x="1162" y="1284"/>
                                    </a:lnTo>
                                    <a:lnTo>
                                      <a:pt x="1178" y="1264"/>
                                    </a:lnTo>
                                    <a:lnTo>
                                      <a:pt x="1195" y="1245"/>
                                    </a:lnTo>
                                    <a:lnTo>
                                      <a:pt x="1213" y="1225"/>
                                    </a:lnTo>
                                    <a:lnTo>
                                      <a:pt x="1231" y="1208"/>
                                    </a:lnTo>
                                    <a:lnTo>
                                      <a:pt x="1250" y="1191"/>
                                    </a:lnTo>
                                    <a:lnTo>
                                      <a:pt x="1270" y="1175"/>
                                    </a:lnTo>
                                    <a:lnTo>
                                      <a:pt x="1291" y="1160"/>
                                    </a:lnTo>
                                    <a:lnTo>
                                      <a:pt x="1312" y="1146"/>
                                    </a:lnTo>
                                    <a:lnTo>
                                      <a:pt x="1335" y="1133"/>
                                    </a:lnTo>
                                    <a:lnTo>
                                      <a:pt x="1358" y="1122"/>
                                    </a:lnTo>
                                    <a:lnTo>
                                      <a:pt x="1381" y="1111"/>
                                    </a:lnTo>
                                    <a:lnTo>
                                      <a:pt x="1405" y="1101"/>
                                    </a:lnTo>
                                    <a:lnTo>
                                      <a:pt x="1430" y="1093"/>
                                    </a:lnTo>
                                    <a:lnTo>
                                      <a:pt x="1455" y="1086"/>
                                    </a:lnTo>
                                    <a:lnTo>
                                      <a:pt x="1481" y="1080"/>
                                    </a:lnTo>
                                    <a:lnTo>
                                      <a:pt x="1507" y="1076"/>
                                    </a:lnTo>
                                    <a:lnTo>
                                      <a:pt x="1533" y="1072"/>
                                    </a:lnTo>
                                    <a:lnTo>
                                      <a:pt x="1560" y="1070"/>
                                    </a:lnTo>
                                    <a:lnTo>
                                      <a:pt x="1587" y="1069"/>
                                    </a:lnTo>
                                    <a:close/>
                                    <a:moveTo>
                                      <a:pt x="15335" y="11761"/>
                                    </a:moveTo>
                                    <a:lnTo>
                                      <a:pt x="1587" y="11761"/>
                                    </a:lnTo>
                                    <a:lnTo>
                                      <a:pt x="1560" y="11760"/>
                                    </a:lnTo>
                                    <a:lnTo>
                                      <a:pt x="1533" y="11758"/>
                                    </a:lnTo>
                                    <a:lnTo>
                                      <a:pt x="1507" y="11754"/>
                                    </a:lnTo>
                                    <a:lnTo>
                                      <a:pt x="1481" y="11750"/>
                                    </a:lnTo>
                                    <a:lnTo>
                                      <a:pt x="1455" y="11744"/>
                                    </a:lnTo>
                                    <a:lnTo>
                                      <a:pt x="1430" y="11736"/>
                                    </a:lnTo>
                                    <a:lnTo>
                                      <a:pt x="1405" y="11729"/>
                                    </a:lnTo>
                                    <a:lnTo>
                                      <a:pt x="1381" y="11719"/>
                                    </a:lnTo>
                                    <a:lnTo>
                                      <a:pt x="1358" y="11708"/>
                                    </a:lnTo>
                                    <a:lnTo>
                                      <a:pt x="1335" y="11697"/>
                                    </a:lnTo>
                                    <a:lnTo>
                                      <a:pt x="1312" y="11684"/>
                                    </a:lnTo>
                                    <a:lnTo>
                                      <a:pt x="1291" y="11669"/>
                                    </a:lnTo>
                                    <a:lnTo>
                                      <a:pt x="1270" y="11655"/>
                                    </a:lnTo>
                                    <a:lnTo>
                                      <a:pt x="1250" y="11639"/>
                                    </a:lnTo>
                                    <a:lnTo>
                                      <a:pt x="1231" y="11622"/>
                                    </a:lnTo>
                                    <a:lnTo>
                                      <a:pt x="1213" y="11604"/>
                                    </a:lnTo>
                                    <a:lnTo>
                                      <a:pt x="1195" y="11585"/>
                                    </a:lnTo>
                                    <a:lnTo>
                                      <a:pt x="1178" y="11566"/>
                                    </a:lnTo>
                                    <a:lnTo>
                                      <a:pt x="1162" y="11546"/>
                                    </a:lnTo>
                                    <a:lnTo>
                                      <a:pt x="1148" y="11525"/>
                                    </a:lnTo>
                                    <a:lnTo>
                                      <a:pt x="1134" y="11503"/>
                                    </a:lnTo>
                                    <a:lnTo>
                                      <a:pt x="1121" y="11481"/>
                                    </a:lnTo>
                                    <a:lnTo>
                                      <a:pt x="1109" y="11457"/>
                                    </a:lnTo>
                                    <a:lnTo>
                                      <a:pt x="1099" y="11434"/>
                                    </a:lnTo>
                                    <a:lnTo>
                                      <a:pt x="1089" y="11409"/>
                                    </a:lnTo>
                                    <a:lnTo>
                                      <a:pt x="1082" y="11384"/>
                                    </a:lnTo>
                                    <a:lnTo>
                                      <a:pt x="1074" y="11359"/>
                                    </a:lnTo>
                                    <a:lnTo>
                                      <a:pt x="1068" y="11333"/>
                                    </a:lnTo>
                                    <a:lnTo>
                                      <a:pt x="1064" y="11306"/>
                                    </a:lnTo>
                                    <a:lnTo>
                                      <a:pt x="1061" y="11280"/>
                                    </a:lnTo>
                                    <a:lnTo>
                                      <a:pt x="1059" y="11253"/>
                                    </a:lnTo>
                                    <a:lnTo>
                                      <a:pt x="1058" y="11225"/>
                                    </a:lnTo>
                                    <a:lnTo>
                                      <a:pt x="1058" y="4376"/>
                                    </a:lnTo>
                                    <a:lnTo>
                                      <a:pt x="1204" y="4498"/>
                                    </a:lnTo>
                                    <a:lnTo>
                                      <a:pt x="1362" y="4627"/>
                                    </a:lnTo>
                                    <a:lnTo>
                                      <a:pt x="1532" y="4767"/>
                                    </a:lnTo>
                                    <a:lnTo>
                                      <a:pt x="1716" y="4918"/>
                                    </a:lnTo>
                                    <a:lnTo>
                                      <a:pt x="1914" y="5081"/>
                                    </a:lnTo>
                                    <a:lnTo>
                                      <a:pt x="2129" y="5255"/>
                                    </a:lnTo>
                                    <a:lnTo>
                                      <a:pt x="2359" y="5442"/>
                                    </a:lnTo>
                                    <a:lnTo>
                                      <a:pt x="2609" y="5644"/>
                                    </a:lnTo>
                                    <a:lnTo>
                                      <a:pt x="2876" y="5861"/>
                                    </a:lnTo>
                                    <a:lnTo>
                                      <a:pt x="3165" y="6094"/>
                                    </a:lnTo>
                                    <a:lnTo>
                                      <a:pt x="3474" y="6344"/>
                                    </a:lnTo>
                                    <a:lnTo>
                                      <a:pt x="3806" y="6612"/>
                                    </a:lnTo>
                                    <a:lnTo>
                                      <a:pt x="4161" y="6897"/>
                                    </a:lnTo>
                                    <a:lnTo>
                                      <a:pt x="4541" y="7202"/>
                                    </a:lnTo>
                                    <a:lnTo>
                                      <a:pt x="4946" y="7528"/>
                                    </a:lnTo>
                                    <a:lnTo>
                                      <a:pt x="5377" y="7874"/>
                                    </a:lnTo>
                                    <a:lnTo>
                                      <a:pt x="5443" y="7928"/>
                                    </a:lnTo>
                                    <a:lnTo>
                                      <a:pt x="5511" y="7985"/>
                                    </a:lnTo>
                                    <a:lnTo>
                                      <a:pt x="5581" y="8044"/>
                                    </a:lnTo>
                                    <a:lnTo>
                                      <a:pt x="5654" y="8107"/>
                                    </a:lnTo>
                                    <a:lnTo>
                                      <a:pt x="5810" y="8240"/>
                                    </a:lnTo>
                                    <a:lnTo>
                                      <a:pt x="5975" y="8380"/>
                                    </a:lnTo>
                                    <a:lnTo>
                                      <a:pt x="6061" y="8452"/>
                                    </a:lnTo>
                                    <a:lnTo>
                                      <a:pt x="6149" y="8523"/>
                                    </a:lnTo>
                                    <a:lnTo>
                                      <a:pt x="6239" y="8597"/>
                                    </a:lnTo>
                                    <a:lnTo>
                                      <a:pt x="6331" y="8670"/>
                                    </a:lnTo>
                                    <a:lnTo>
                                      <a:pt x="6425" y="8743"/>
                                    </a:lnTo>
                                    <a:lnTo>
                                      <a:pt x="6522" y="8815"/>
                                    </a:lnTo>
                                    <a:lnTo>
                                      <a:pt x="6620" y="8886"/>
                                    </a:lnTo>
                                    <a:lnTo>
                                      <a:pt x="6719" y="8956"/>
                                    </a:lnTo>
                                    <a:lnTo>
                                      <a:pt x="6820" y="9025"/>
                                    </a:lnTo>
                                    <a:lnTo>
                                      <a:pt x="6922" y="9091"/>
                                    </a:lnTo>
                                    <a:lnTo>
                                      <a:pt x="7026" y="9155"/>
                                    </a:lnTo>
                                    <a:lnTo>
                                      <a:pt x="7132" y="9216"/>
                                    </a:lnTo>
                                    <a:lnTo>
                                      <a:pt x="7238" y="9275"/>
                                    </a:lnTo>
                                    <a:lnTo>
                                      <a:pt x="7345" y="9330"/>
                                    </a:lnTo>
                                    <a:lnTo>
                                      <a:pt x="7454" y="9381"/>
                                    </a:lnTo>
                                    <a:lnTo>
                                      <a:pt x="7563" y="9429"/>
                                    </a:lnTo>
                                    <a:lnTo>
                                      <a:pt x="7673" y="9472"/>
                                    </a:lnTo>
                                    <a:lnTo>
                                      <a:pt x="7784" y="9510"/>
                                    </a:lnTo>
                                    <a:lnTo>
                                      <a:pt x="7896" y="9543"/>
                                    </a:lnTo>
                                    <a:lnTo>
                                      <a:pt x="8008" y="9571"/>
                                    </a:lnTo>
                                    <a:lnTo>
                                      <a:pt x="8121" y="9594"/>
                                    </a:lnTo>
                                    <a:lnTo>
                                      <a:pt x="8234" y="9610"/>
                                    </a:lnTo>
                                    <a:lnTo>
                                      <a:pt x="8347" y="9619"/>
                                    </a:lnTo>
                                    <a:lnTo>
                                      <a:pt x="8460" y="9623"/>
                                    </a:lnTo>
                                    <a:lnTo>
                                      <a:pt x="8573" y="9620"/>
                                    </a:lnTo>
                                    <a:lnTo>
                                      <a:pt x="8685" y="9611"/>
                                    </a:lnTo>
                                    <a:lnTo>
                                      <a:pt x="8797" y="9596"/>
                                    </a:lnTo>
                                    <a:lnTo>
                                      <a:pt x="8909" y="9573"/>
                                    </a:lnTo>
                                    <a:lnTo>
                                      <a:pt x="9022" y="9547"/>
                                    </a:lnTo>
                                    <a:lnTo>
                                      <a:pt x="9133" y="9513"/>
                                    </a:lnTo>
                                    <a:lnTo>
                                      <a:pt x="9243" y="9476"/>
                                    </a:lnTo>
                                    <a:lnTo>
                                      <a:pt x="9353" y="9433"/>
                                    </a:lnTo>
                                    <a:lnTo>
                                      <a:pt x="9460" y="9386"/>
                                    </a:lnTo>
                                    <a:lnTo>
                                      <a:pt x="9568" y="9335"/>
                                    </a:lnTo>
                                    <a:lnTo>
                                      <a:pt x="9676" y="9280"/>
                                    </a:lnTo>
                                    <a:lnTo>
                                      <a:pt x="9782" y="9223"/>
                                    </a:lnTo>
                                    <a:lnTo>
                                      <a:pt x="9887" y="9162"/>
                                    </a:lnTo>
                                    <a:lnTo>
                                      <a:pt x="9989" y="9098"/>
                                    </a:lnTo>
                                    <a:lnTo>
                                      <a:pt x="10092" y="9031"/>
                                    </a:lnTo>
                                    <a:lnTo>
                                      <a:pt x="10192" y="8964"/>
                                    </a:lnTo>
                                    <a:lnTo>
                                      <a:pt x="10292" y="8893"/>
                                    </a:lnTo>
                                    <a:lnTo>
                                      <a:pt x="10390" y="8823"/>
                                    </a:lnTo>
                                    <a:lnTo>
                                      <a:pt x="10485" y="8750"/>
                                    </a:lnTo>
                                    <a:lnTo>
                                      <a:pt x="10579" y="8677"/>
                                    </a:lnTo>
                                    <a:lnTo>
                                      <a:pt x="10672" y="8605"/>
                                    </a:lnTo>
                                    <a:lnTo>
                                      <a:pt x="10762" y="8531"/>
                                    </a:lnTo>
                                    <a:lnTo>
                                      <a:pt x="10851" y="8458"/>
                                    </a:lnTo>
                                    <a:lnTo>
                                      <a:pt x="10938" y="8387"/>
                                    </a:lnTo>
                                    <a:lnTo>
                                      <a:pt x="11104" y="8245"/>
                                    </a:lnTo>
                                    <a:lnTo>
                                      <a:pt x="11260" y="8112"/>
                                    </a:lnTo>
                                    <a:lnTo>
                                      <a:pt x="11334" y="8048"/>
                                    </a:lnTo>
                                    <a:lnTo>
                                      <a:pt x="11406" y="7987"/>
                                    </a:lnTo>
                                    <a:lnTo>
                                      <a:pt x="11476" y="7929"/>
                                    </a:lnTo>
                                    <a:lnTo>
                                      <a:pt x="11543" y="7874"/>
                                    </a:lnTo>
                                    <a:lnTo>
                                      <a:pt x="11974" y="7528"/>
                                    </a:lnTo>
                                    <a:lnTo>
                                      <a:pt x="12379" y="7202"/>
                                    </a:lnTo>
                                    <a:lnTo>
                                      <a:pt x="12759" y="6897"/>
                                    </a:lnTo>
                                    <a:lnTo>
                                      <a:pt x="13114" y="6612"/>
                                    </a:lnTo>
                                    <a:lnTo>
                                      <a:pt x="13446" y="6344"/>
                                    </a:lnTo>
                                    <a:lnTo>
                                      <a:pt x="13755" y="6094"/>
                                    </a:lnTo>
                                    <a:lnTo>
                                      <a:pt x="14044" y="5861"/>
                                    </a:lnTo>
                                    <a:lnTo>
                                      <a:pt x="14311" y="5644"/>
                                    </a:lnTo>
                                    <a:lnTo>
                                      <a:pt x="14561" y="5442"/>
                                    </a:lnTo>
                                    <a:lnTo>
                                      <a:pt x="14791" y="5255"/>
                                    </a:lnTo>
                                    <a:lnTo>
                                      <a:pt x="15006" y="5081"/>
                                    </a:lnTo>
                                    <a:lnTo>
                                      <a:pt x="15204" y="4918"/>
                                    </a:lnTo>
                                    <a:lnTo>
                                      <a:pt x="15388" y="4767"/>
                                    </a:lnTo>
                                    <a:lnTo>
                                      <a:pt x="15558" y="4627"/>
                                    </a:lnTo>
                                    <a:lnTo>
                                      <a:pt x="15716" y="4498"/>
                                    </a:lnTo>
                                    <a:lnTo>
                                      <a:pt x="15863" y="4376"/>
                                    </a:lnTo>
                                    <a:lnTo>
                                      <a:pt x="15863" y="11225"/>
                                    </a:lnTo>
                                    <a:lnTo>
                                      <a:pt x="15861" y="11253"/>
                                    </a:lnTo>
                                    <a:lnTo>
                                      <a:pt x="15859" y="11280"/>
                                    </a:lnTo>
                                    <a:lnTo>
                                      <a:pt x="15856" y="11306"/>
                                    </a:lnTo>
                                    <a:lnTo>
                                      <a:pt x="15852" y="11333"/>
                                    </a:lnTo>
                                    <a:lnTo>
                                      <a:pt x="15846" y="11359"/>
                                    </a:lnTo>
                                    <a:lnTo>
                                      <a:pt x="15839" y="11384"/>
                                    </a:lnTo>
                                    <a:lnTo>
                                      <a:pt x="15831" y="11409"/>
                                    </a:lnTo>
                                    <a:lnTo>
                                      <a:pt x="15821" y="11434"/>
                                    </a:lnTo>
                                    <a:lnTo>
                                      <a:pt x="15811" y="11457"/>
                                    </a:lnTo>
                                    <a:lnTo>
                                      <a:pt x="15799" y="11481"/>
                                    </a:lnTo>
                                    <a:lnTo>
                                      <a:pt x="15786" y="11503"/>
                                    </a:lnTo>
                                    <a:lnTo>
                                      <a:pt x="15773" y="11525"/>
                                    </a:lnTo>
                                    <a:lnTo>
                                      <a:pt x="15758" y="11546"/>
                                    </a:lnTo>
                                    <a:lnTo>
                                      <a:pt x="15742" y="11566"/>
                                    </a:lnTo>
                                    <a:lnTo>
                                      <a:pt x="15725" y="11585"/>
                                    </a:lnTo>
                                    <a:lnTo>
                                      <a:pt x="15708" y="11604"/>
                                    </a:lnTo>
                                    <a:lnTo>
                                      <a:pt x="15689" y="11622"/>
                                    </a:lnTo>
                                    <a:lnTo>
                                      <a:pt x="15670" y="11639"/>
                                    </a:lnTo>
                                    <a:lnTo>
                                      <a:pt x="15650" y="11655"/>
                                    </a:lnTo>
                                    <a:lnTo>
                                      <a:pt x="15630" y="11669"/>
                                    </a:lnTo>
                                    <a:lnTo>
                                      <a:pt x="15609" y="11684"/>
                                    </a:lnTo>
                                    <a:lnTo>
                                      <a:pt x="15586" y="11697"/>
                                    </a:lnTo>
                                    <a:lnTo>
                                      <a:pt x="15563" y="11708"/>
                                    </a:lnTo>
                                    <a:lnTo>
                                      <a:pt x="15540" y="11719"/>
                                    </a:lnTo>
                                    <a:lnTo>
                                      <a:pt x="15516" y="11729"/>
                                    </a:lnTo>
                                    <a:lnTo>
                                      <a:pt x="15491" y="11736"/>
                                    </a:lnTo>
                                    <a:lnTo>
                                      <a:pt x="15467" y="11744"/>
                                    </a:lnTo>
                                    <a:lnTo>
                                      <a:pt x="15442" y="11750"/>
                                    </a:lnTo>
                                    <a:lnTo>
                                      <a:pt x="15415" y="11754"/>
                                    </a:lnTo>
                                    <a:lnTo>
                                      <a:pt x="15389" y="11758"/>
                                    </a:lnTo>
                                    <a:lnTo>
                                      <a:pt x="15362" y="11760"/>
                                    </a:lnTo>
                                    <a:lnTo>
                                      <a:pt x="15335" y="117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AD20A25" id="Group 155" o:spid="_x0000_s1028" style="position:absolute;margin-left:215.3pt;margin-top:484.95pt;width:235.8pt;height:87.6pt;z-index:251669504" coordsize="29946,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">
                    <v:shape id="Text Box 1" o:spid="_x0000_s1029" type="#_x0000_t202" style="position:absolute;left:2895;width:27051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<v:textbox>
                        <w:txbxContent>
                          <w:p w:rsidR="00596E79" w:rsidRPr="0090581C" w:rsidRDefault="00596E79" w:rsidP="00596E79">
                            <w:pPr>
                              <w:spacing w:after="0" w:line="240" w:lineRule="auto"/>
                              <w:rPr>
                                <w:color w:val="363638" w:themeColor="text1" w:themeShade="BF"/>
                                <w:sz w:val="20"/>
                                <w:lang w:val="en-IN"/>
                              </w:rPr>
                            </w:pPr>
                            <w:r w:rsidRPr="0090581C">
                              <w:rPr>
                                <w:color w:val="363638" w:themeColor="text1" w:themeShade="BF"/>
                                <w:sz w:val="20"/>
                                <w:lang w:val="en-IN"/>
                              </w:rPr>
                              <w:t>2400 Louisiana Blvd Building 3</w:t>
                            </w:r>
                          </w:p>
                          <w:p w:rsidR="00596E79" w:rsidRPr="0090581C" w:rsidRDefault="00596E79" w:rsidP="00596E79">
                            <w:pPr>
                              <w:spacing w:line="240" w:lineRule="auto"/>
                              <w:rPr>
                                <w:color w:val="363638" w:themeColor="text1" w:themeShade="BF"/>
                                <w:sz w:val="20"/>
                                <w:lang w:val="en-IN"/>
                              </w:rPr>
                            </w:pPr>
                            <w:r w:rsidRPr="0090581C">
                              <w:rPr>
                                <w:color w:val="363638" w:themeColor="text1" w:themeShade="BF"/>
                                <w:sz w:val="20"/>
                                <w:lang w:val="en-IN"/>
                              </w:rPr>
                              <w:t>Albuquerque, NM 87110</w:t>
                            </w:r>
                          </w:p>
                        </w:txbxContent>
                      </v:textbox>
                    </v:shape>
                    <v:shape id="Text Box 2" o:spid="_x0000_s1030" type="#_x0000_t202" style="position:absolute;left:2895;top:4876;width:2187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:rsidR="00596E79" w:rsidRPr="0090581C" w:rsidRDefault="004005E7" w:rsidP="00596E79">
                            <w:pPr>
                              <w:spacing w:line="240" w:lineRule="auto"/>
                              <w:rPr>
                                <w:color w:val="363638" w:themeColor="text1" w:themeShade="BF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color w:val="363638" w:themeColor="text1" w:themeShade="BF"/>
                                <w:sz w:val="20"/>
                                <w:lang w:val="en-IN"/>
                              </w:rPr>
                              <w:t>sales@speridian.com</w:t>
                            </w:r>
                          </w:p>
                        </w:txbxContent>
                      </v:textbox>
                    </v:shape>
                    <v:shape id="Text Box 3" o:spid="_x0000_s1031" type="#_x0000_t202" style="position:absolute;left:2895;top:8229;width:2187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<v:textbox>
                        <w:txbxContent>
                          <w:p w:rsidR="00596E79" w:rsidRPr="0090581C" w:rsidRDefault="00596E79" w:rsidP="00596E79">
                            <w:pPr>
                              <w:spacing w:line="240" w:lineRule="auto"/>
                              <w:rPr>
                                <w:color w:val="363638" w:themeColor="text1" w:themeShade="BF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color w:val="363638" w:themeColor="text1" w:themeShade="BF"/>
                                <w:sz w:val="20"/>
                                <w:lang w:val="en-IN"/>
                              </w:rPr>
                              <w:t>www.speridian.com</w:t>
                            </w:r>
                          </w:p>
                        </w:txbxContent>
                      </v:textbox>
                    </v:shape>
                    <v:shape id="Freeform 4" o:spid="_x0000_s1032" style="position:absolute;left:228;top:1447;width:1143;height:1518;visibility:visible;mso-wrap-style:square;v-text-anchor:top" coordsize="14855,19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" path="m7428,3707r-191,5l7049,3727r-186,24l6680,3783r-180,41l6325,3874r-172,58l5984,4000r-164,74l5659,4156r-156,89l5353,4342r-145,103l5067,4556r-134,117l4803,4795r-123,129l4564,5058r-111,141l4349,5344r-97,151l4162,5649r-82,161l4007,5974r-68,168l3881,6314r-50,176l3790,6669r-34,182l3732,7036r-13,188l3714,7415r5,190l3732,7793r24,185l3790,8161r41,179l3881,8516r58,173l4007,8856r73,165l4162,9180r90,155l4349,9486r104,146l4564,9771r116,135l4803,10035r130,123l5067,10275r141,109l5353,10487r150,97l5659,10674r161,82l5984,10831r169,66l6325,10955r175,50l6680,11047r183,33l7049,11103r188,14l7428,11122r190,-5l7806,11103r186,-23l8175,11047r180,-42l8530,10955r172,-58l8871,10831r164,-75l9196,10674r156,-90l9502,10487r145,-103l9788,10275r134,-117l10052,10035r123,-129l10291,9771r111,-139l10506,9486r97,-151l10693,9180r82,-159l10848,8856r68,-167l10974,8516r50,-176l11065,8161r34,-183l11123,7793r13,-188l11141,7415r-5,-191l11123,7036r-24,-185l11065,6669r-41,-179l10974,6314r-58,-172l10848,5974r-73,-164l10693,5649r-90,-154l10506,5344r-104,-145l10291,5058r-116,-134l10052,4795,9922,4673,9788,4556,9647,4445,9502,4342r-150,-97l9196,4156r-161,-82l8871,4000r-169,-68l8530,3874r-175,-50l8175,3783r-183,-32l7806,3727r-188,-15l7428,3707xm7428,9887r-128,-4l7175,9874r-124,-16l6929,9837r-120,-29l6691,9776r-115,-40l6464,9692r-109,-49l6247,9588r-103,-60l6043,9465r-96,-70l5854,9322r-91,-77l5677,9163r-81,-86l5517,8987r-73,-93l5375,8797r-65,-101l5250,8593r-54,-107l5147,8376r-45,-112l5063,8150r-33,-117l5002,7912r-22,-120l4965,7667r-10,-125l4951,7415r4,-127l4965,7162r15,-123l5002,6917r28,-119l5063,6681r39,-116l5147,6453r49,-110l5250,6238r60,-105l5375,6034r69,-97l5517,5843r79,-89l5677,5668r86,-82l5854,5507r93,-73l6043,5366r101,-65l6247,5241r108,-53l6464,5138r112,-45l6691,5055r118,-34l6929,4994r122,-23l7175,4956r125,-10l7428,4943r127,3l7680,4956r124,15l7926,4994r120,27l8164,5055r115,38l8391,5138r109,50l8608,5241r103,60l8812,5366r96,68l9001,5507r91,79l9178,5668r81,86l9338,5843r73,94l9480,6034r65,99l9605,6238r54,105l9708,6453r45,112l9792,6681r33,117l9853,6917r22,122l9890,7162r10,126l9904,7415r-4,127l9890,7667r-15,125l9853,7912r-28,121l9792,8150r-39,114l9708,8376r-49,110l9605,8593r-60,103l9480,8797r-69,97l9338,8987r-79,90l9178,9163r-86,82l9001,9322r-93,73l8812,9465r-101,63l8608,9588r-108,55l8391,9692r-112,44l8164,9776r-118,32l7926,9837r-122,21l7680,9874r-125,9l7428,9887xm7428,l7045,10,6667,39,6296,86r-365,65l5571,234r-353,99l4873,450,4536,582,4207,732,3887,894r-312,180l3274,1266r-291,207l2703,1693r-270,233l2175,2171r-246,257l1696,2698r-220,280l1269,3268r-194,301l896,3880,733,4200,583,4528,451,4866,334,5210,234,5561r-83,359l86,6285,39,6657,10,7033,,7415r4,275l12,7952r18,255l56,8453r34,242l133,8931r54,235l250,9401r77,236l414,9875r99,243l627,10368r127,258l895,10893r157,280l1224,11465r189,309l1619,12097r224,344l2086,12804r261,386l2628,13599r302,434l3251,14495r711,1011l4764,16648r438,623l5664,17933r487,701l6665,19374r36,48l6738,19467r40,42l6821,19548r43,36l6910,19616r48,30l7006,19672r50,24l7106,19716r52,17l7211,19747r53,11l7318,19766r53,5l7426,19772r54,-1l7535,19766r53,-8l7642,19747r52,-14l7747,19716r51,-20l7847,19672r49,-26l7943,19616r47,-32l8033,19548r43,-39l8115,19467r39,-45l8190,19374r514,-740l9191,17933r462,-662l10091,16648r802,-1142l11604,14495r321,-462l12227,13599r281,-409l12769,12804r243,-363l13236,12097r206,-323l13631,11465r172,-292l13960,10893r141,-267l14228,10368r114,-250l14441,9875r87,-238l14605,9401r63,-235l14722,8931r43,-236l14799,8453r26,-246l14843,7952r8,-262l14855,7415r-10,-382l14816,6657r-47,-372l14704,5920r-83,-359l14521,5210r-117,-344l14272,4528r-150,-328l13959,3880r-179,-311l13586,3268r-207,-290l13159,2698r-233,-270l12680,2171r-258,-245l12152,1693r-280,-220l11581,1266r-301,-192l10968,894,10648,732,10319,582,9982,450,9637,333,9284,234,8924,151,8559,86,8188,39,7810,10,7428,xm7428,18304r-493,-709l6470,16927r-440,-631l5614,15704,4855,14623r-668,-953l3886,13237r-282,-404l3344,12452r-242,-356l2879,11761r-206,-313l2484,11153r-171,-277l2156,10613r-141,-247l1889,10129,1776,9904,1676,9686r-87,-209l1513,9273r-66,-200l1393,8875r-46,-196l1311,8480r-29,-201l1262,8074r-13,-212l1240,7644r-2,-229l1240,7260r5,-154l1255,6953r12,-152l1285,6650r20,-151l1330,6348r27,-149l1388,6051r35,-147l1462,5759r41,-145l1549,5471r49,-143l1650,5188r56,-140l1765,4910r63,-137l1894,4639r69,-134l2036,4373r76,-130l2191,4114r83,-126l2360,3863r89,-123l2541,3619r96,-119l2735,3383r103,-115l2942,3155r109,-110l3160,2937r114,-104l3388,2731r118,-99l3625,2537r121,-92l3870,2356r124,-86l4121,2188r129,-79l4380,2033r133,-74l4646,1891r136,-66l4919,1762r138,-59l5197,1647r141,-52l5480,1546r144,-46l5769,1459r146,-38l6062,1386r148,-31l6359,1327r150,-24l6661,1283r152,-18l6965,1253r153,-10l7273,1238r155,-3l7582,1238r155,5l7890,1253r153,12l8194,1283r152,20l8496,1327r149,28l8793,1386r147,35l9086,1459r145,41l9375,1546r142,49l9658,1647r140,56l9936,1762r137,63l10209,1891r133,68l10475,2033r130,76l10734,2188r127,82l10985,2356r124,89l11230,2537r119,95l11467,2731r114,102l11695,2937r109,108l11913,3155r104,113l12120,3383r98,117l12314,3619r92,121l12495,3863r86,125l12664,4114r79,129l12819,4373r73,132l12961,4639r66,134l13090,4910r59,138l13205,5188r52,140l13306,5471r46,143l13393,5759r39,145l13467,6051r31,148l13525,6348r25,151l13570,6650r18,151l13600,6953r10,153l13615,7260r2,155l13615,7644r-9,218l13593,8074r-20,205l13544,8480r-36,199l13463,8875r-55,198l13343,9273r-76,204l13180,9686r-100,218l12967,10129r-126,237l12700,10613r-157,263l12373,11153r-189,295l11979,11761r-225,335l11513,12452r-261,381l10971,13237r-302,433l10001,14623r-760,1081l8826,16296r-440,631l7920,17595r-492,709xe" fillcolor="#363638 [2413]" stroked="f">
                      <v:path arrowok="t" o:connecttype="custom" o:connectlocs="44781,31271;34263,39906;28900,52587;30308,66695;37956,77970;50013,84472;64287,84472;76344,77970;83992,66695;85400,52587;80037,39906;69519,31271;57154,75890;48067,73595;41357,67524;38203,58850;39603,49532;45043,42270;53314,38333;62817,38801;70619,43506;75343,51282;75813,60731;71850,68982;64564,74393;54207,77;27507,8244;8271,27395;77,53984;2516,73971;14181,95494;47328,143030;54292,151182;58385,151658;62140,149746;91755,107714;108498,81563;114069,62995;110830,37350;95580,14784;71435,1796;43196,120540;17797,83481;10364,66618;9749,52203;12296,40896;17497,30611;25191,21745;34725,15037;45512,10907;57154,9480;68788,10907;79575,15037;89109,21745;96803,30611;102004,40896;104551,52203;103936,66618;96511,83481;71104,120540" o:connectangles="0,0,0,0,0,0,0,0,0,0,0,0,0,0,0,0,0,0,0,0,0,0,0,0,0,0,0,0,0,0,0,0,0,0,0,0,0,0,0,0,0,0,0,0,0,0,0,0,0,0,0,0,0,0,0,0,0,0,0,0"/>
                      <o:lock v:ext="edit" verticies="t"/>
                    </v:shape>
                    <v:shape id="Freeform 12" o:spid="_x0000_s1033" style="position:absolute;left:304;top:8915;width:934;height:1492;visibility:visible;mso-wrap-style:square;v-text-anchor:top" coordsize="9685,15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" path="m4664,14755r25,54l4715,14862r28,50l4774,14960r33,47l4842,15051r36,43l4917,15135r40,38l4998,15209r45,34l5087,15275r47,29l5181,15331r48,25l5279,15378r50,20l5382,15416r52,15l5487,15443r53,10l5594,15460r55,5l5703,15467r56,-1l5815,15463r55,-7l5925,15447r55,-12l6035,15421r55,-18l6144,15382r1090,-454l7288,14904r52,-27l7390,14848r48,-32l7486,14783r44,-36l7572,14710r40,-40l7651,14629r36,-43l7720,14541r32,-46l7781,14447r28,-49l7833,14348r23,-51l7875,14244r18,-53l7907,14137r12,-56l7929,14025r7,-56l7940,13913r2,-57l7941,13799r-5,-58l7930,13684r-10,-57l7907,13570r-15,-57l7873,13456r-22,-56l6557,10257r1989,l8639,10254r89,-11l8815,10226r84,-23l8978,10174r76,-35l9127,10098r69,-45l9261,10003r60,-54l9377,9890r52,-62l9477,9763r43,-69l9559,9623r33,-74l9621,9473r23,-77l9662,9316r13,-80l9683,9154r2,-82l9681,8989r-10,-82l9656,8825r-22,-81l9607,8664r-35,-78l9531,8509r-47,-75l9430,8361r-60,-70l1961,361r-69,-67l1821,234r-73,-53l1673,135,1596,95,1516,63,1436,38,1355,19,1274,6,1192,r-82,l1029,5,949,17,870,34,791,57,715,85r-74,34l569,158r-70,44l433,250r-62,53l312,361r-55,63l207,490r-46,71l120,636,85,715,55,798,31,884,14,974,4,1068,,1166,,12492r4,98l15,12685r17,91l56,12863r31,84l123,13026r41,76l212,13174r51,67l319,13303r60,58l443,13414r67,48l581,13505r73,38l729,13576r77,27l886,13625r80,16l1048,13651r82,4l1212,13654r83,-8l1377,13631r81,-20l1539,13583r80,-34l1696,13508r75,-48l1843,13405r71,-62l1981,13273,3396,11677r1268,3078xm3701,9878l1255,12631r-10,11l1235,12652r-11,8l1212,12667r-11,6l1189,12678r-12,4l1165,12685r-12,2l1141,12687r-11,l1118,12686r-12,-2l1094,12681r-11,-4l1072,12672r-11,-6l1051,12660r-10,-8l1031,12644r-9,-9l1014,12625r-8,-10l999,12604r-7,-12l986,12580r-5,-14l977,12553r-4,-15l971,12523r-2,-15l969,12492r,-11326l969,1150r2,-16l973,1119r3,-14l981,1090r5,-13l991,1065r7,-12l1005,1042r8,-11l1021,1022r9,-9l1039,1004r10,-7l1059,990r11,-6l1081,979r11,-4l1103,972r12,-2l1127,968r11,l1150,968r12,2l1174,972r12,4l1197,980r12,6l1221,993r11,8l1243,1010r10,10l8659,8947r11,12l8679,8972r8,13l8694,8998r6,14l8705,9026r4,14l8712,9054r2,14l8715,9083r,14l8715,9111r-2,15l8711,9140r-4,14l8703,9167r-5,13l8693,9192r-7,12l8679,9216r-7,11l8663,9237r-9,9l8644,9255r-10,8l8623,9270r-12,6l8599,9281r-12,4l8574,9288r-14,2l8546,9291r-3435,l6957,13765r7,20l6969,13806r3,20l6973,13846r-1,21l6970,13886r-4,20l6960,13925r-8,18l6943,13960r-10,16l6921,13991r-7,7l6907,14005r-7,6l6893,14017r-8,5l6877,14027r-9,5l6860,14036r-1090,451l5754,14493r-16,4l5722,14499r-17,l5690,14498r-15,-3l5660,14490r-14,-6l5633,14476r-13,-9l5608,14456r-12,-11l5586,14432r-10,-14l5568,14403r-8,-16l3701,9878xe" fillcolor="#2b2a29" stroked="f">
                      <v:path arrowok="t" o:connecttype="custom" o:connectlocs="46012,144333;47776,146388;49935,147913;52373,148878;54966,149225;57636,148916;70242,143793;72575,142278;74406,140291;75717,137937;76420,135313;76488,132573;75881,129823;84121,98824;87967,97425;90878,94820;92728,91395;93345,87526;92593,83590;90309,79991;16125,1302;12279,58;8385,328;4809,1949;1995,4728;299,8529;39,121468;1185,125674;3653,128906;7026,130981;10891,131743;14833,131048;18447,128733;12096,121863;11575,122269;10997,122404;10438,122307;9937,121989;9561,121487;9359,120821;9359,10941;9551,10275;9927,9773;10419,9445;10968,9339;11537,9455;12077,9841;83794,86812;83986,87488;83957,88182;83717,88800;83312,89292;82762,89581;67052,132804;67197,133788;66917,134686;66503,135178;66117,135419;54985,139886;54291,139664;53742,139104" o:connectangles="0,0,0,0,0,0,0,0,0,0,0,0,0,0,0,0,0,0,0,0,0,0,0,0,0,0,0,0,0,0,0,0,0,0,0,0,0,0,0,0,0,0,0,0,0,0,0,0,0,0,0,0,0,0,0,0,0,0,0,0,0"/>
                      <o:lock v:ext="edit" verticies="t"/>
                    </v:shape>
                    <v:shape id="Freeform 26" o:spid="_x0000_s1034" style="position:absolute;top:5562;width:1597;height:1213;visibility:visible;mso-wrap-style:square;v-text-anchor:top" coordsize="16920,12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" path="m15335,l1587,r-81,2l1426,9r-80,9l1268,32r-77,18l1116,72r-74,25l970,126r-71,32l831,194r-66,38l700,274r-62,45l577,367r-57,50l465,469r-53,56l363,584r-48,60l271,707r-42,65l191,839r-34,69l125,979r-29,73l71,1126r-21,76l32,1280r-14,79l8,1439r-6,81l,1603r,9622l2,11308r6,81l18,11469r14,79l50,11626r21,76l96,11777r29,73l157,11921r34,69l229,12057r42,65l315,12185r48,61l412,12304r53,56l520,12413r57,50l638,12511r62,45l765,12598r66,38l899,12672r71,32l1042,12733r74,25l1191,12780r77,18l1346,12812r80,9l1506,12828r81,2l15335,12830r81,-2l15497,12821r79,-9l15654,12798r77,-18l15806,12758r73,-25l15951,12704r71,-32l16090,12636r66,-38l16221,12556r62,-45l16343,12463r58,-50l16456,12360r52,-56l16557,12246r48,-61l16649,12122r42,-65l16729,11990r34,-69l16795,11850r29,-73l16849,11702r21,-76l16888,11548r14,-79l16912,11389r6,-81l16920,11225r,-9622l16918,1520r-6,-81l16902,1359r-14,-79l16870,1202r-21,-76l16824,1052r-29,-73l16763,908r-34,-69l16691,772r-42,-65l16605,644r-48,-60l16508,525r-52,-56l16401,417r-58,-50l16283,319r-62,-45l16156,232r-66,-38l16022,158r-71,-32l15879,97r-73,-25l15731,50r-77,-18l15576,18r-79,-9l15416,2,15335,xm1587,1069r13748,l15362,1070r27,2l15415,1076r27,4l15467,1086r24,7l15516,1101r24,10l15563,1122r23,11l15609,1146r21,14l15650,1175r20,16l15689,1208r19,17l15725,1245r17,19l15758,1284r15,20l15786,1326r13,22l15811,1372r10,23l15831,1420r8,24l15846,1469r6,26l15856,1521r3,27l15861,1575r2,28l15863,2988r-140,119l15573,3233r-163,136l15232,3518r-196,162l14819,3860r-241,197l14310,4276r-297,241l13684,4785r-364,295l12919,5404r-440,356l11994,6149r-530,426l10885,7039r-54,44l10775,7130r-60,51l10652,7234r-132,112l10378,7467r-73,62l10230,7592r-77,63l10075,7719r-80,63l9915,7846r-82,63l9751,7970r-83,59l9584,8088r-83,57l9417,8198r-84,52l9250,8299r-84,45l9084,8385r-82,39l8921,8457r-80,29l8761,8511r-77,19l8607,8544r-74,7l8460,8553r-73,-2l8312,8544r-76,-14l8159,8511r-80,-25l7999,8457r-81,-33l7836,8385r-83,-41l7670,8299r-85,-49l7502,8198r-84,-53l7335,8088r-84,-59l7168,7970r-83,-61l7004,7846r-81,-64l6844,7719r-78,-64l6689,7592r-75,-63l6541,7467,6399,7346,6267,7234,6145,7130r-110,-91l5456,6575,4926,6149,4442,5760,4001,5404,3600,5080,3236,4785,2907,4517,2610,4276,2342,4057,2101,3860,1884,3680,1688,3518,1510,3369,1347,3233,1197,3107,1058,2988r,-1385l1059,1575r2,-27l1064,1521r4,-26l1074,1469r8,-25l1089,1420r10,-25l1109,1372r12,-24l1134,1326r14,-22l1162,1284r16,-20l1195,1245r18,-20l1231,1208r19,-17l1270,1175r21,-15l1312,1146r23,-13l1358,1122r23,-11l1405,1101r25,-8l1455,1086r26,-6l1507,1076r26,-4l1560,1070r27,-1xm15335,11761r-13748,l1560,11760r-27,-2l1507,11754r-26,-4l1455,11744r-25,-8l1405,11729r-24,-10l1358,11708r-23,-11l1312,11684r-21,-15l1270,11655r-20,-16l1231,11622r-18,-18l1195,11585r-17,-19l1162,11546r-14,-21l1134,11503r-13,-22l1109,11457r-10,-23l1089,11409r-7,-25l1074,11359r-6,-26l1064,11306r-3,-26l1059,11253r-1,-28l1058,4376r146,122l1362,4627r170,140l1716,4918r198,163l2129,5255r230,187l2609,5644r267,217l3165,6094r309,250l3806,6612r355,285l4541,7202r405,326l5377,7874r66,54l5511,7985r70,59l5654,8107r156,133l5975,8380r86,72l6149,8523r90,74l6331,8670r94,73l6522,8815r98,71l6719,8956r101,69l6922,9091r104,64l7132,9216r106,59l7345,9330r109,51l7563,9429r110,43l7784,9510r112,33l8008,9571r113,23l8234,9610r113,9l8460,9623r113,-3l8685,9611r112,-15l8909,9573r113,-26l9133,9513r110,-37l9353,9433r107,-47l9568,9335r108,-55l9782,9223r105,-61l9989,9098r103,-67l10192,8964r100,-71l10390,8823r95,-73l10579,8677r93,-72l10762,8531r89,-73l10938,8387r166,-142l11260,8112r74,-64l11406,7987r70,-58l11543,7874r431,-346l12379,7202r380,-305l13114,6612r332,-268l13755,6094r289,-233l14311,5644r250,-202l14791,5255r215,-174l15204,4918r184,-151l15558,4627r158,-129l15863,4376r,6849l15861,11253r-2,27l15856,11306r-4,27l15846,11359r-7,25l15831,11409r-10,25l15811,11457r-12,24l15786,11503r-13,22l15758,11546r-16,20l15725,11585r-17,19l15689,11622r-19,17l15650,11655r-20,14l15609,11684r-23,13l15563,11708r-23,11l15516,11729r-25,7l15467,11744r-25,6l15415,11754r-26,4l15362,11760r-27,1xe" fillcolor="#363638 [2413]" stroked="f">
                      <v:path arrowok="t" o:connecttype="custom" o:connectlocs="10537,681;5448,3469;1803,7931;76,13603;472,109903;2974,115188;7223,119092;12709,121115;147801,120982;153154,118695;157195,114592;159452,109166;159584,12847;157592,7298;153740,3016;148528,473;145044,10115;146942,10607;148471,11769;149472,13424;149774,28246;135111,40422;102773,66541;96589,71769;90489,76458;84230,79946;78480,80768;72418,78452;66130,74170;59171,68385;30553,45234;12718,30562;10140,13887;10971,12138;12388,10833;14229,10172;14229,111113;12388,110452;10971,109147;10140,107379;12860,43740;29883,57608;52033,75484;59776,81960;67338,87121;75609,90477;84116,90496;92359,87187;99884,82026;107692,75503;129871,57608;146894,43740;149614,107379;148783,109147;147376,110452;145544,111113" o:connectangles="0,0,0,0,0,0,0,0,0,0,0,0,0,0,0,0,0,0,0,0,0,0,0,0,0,0,0,0,0,0,0,0,0,0,0,0,0,0,0,0,0,0,0,0,0,0,0,0,0,0,0,0,0,0,0,0"/>
                      <o:lock v:ext="edit" verticies="t"/>
                    </v:shape>
                  </v:group>
                </w:pict>
              </mc:Fallback>
            </mc:AlternateContent>
          </w:r>
          <w:r w:rsidRPr="00FA289E">
            <w:rPr>
              <w:noProof/>
              <w:lang w:val="en-IN" w:eastAsia="en-IN"/>
            </w:rPr>
            <w:drawing>
              <wp:anchor distT="0" distB="0" distL="114300" distR="114300" simplePos="0" relativeHeight="251657216" behindDoc="0" locked="0" layoutInCell="1" allowOverlap="1" wp14:anchorId="1A5D2DB9" wp14:editId="03AFD02D">
                <wp:simplePos x="0" y="0"/>
                <wp:positionH relativeFrom="margin">
                  <wp:posOffset>-376555</wp:posOffset>
                </wp:positionH>
                <wp:positionV relativeFrom="paragraph">
                  <wp:posOffset>5976620</wp:posOffset>
                </wp:positionV>
                <wp:extent cx="2598420" cy="643890"/>
                <wp:effectExtent l="0" t="0" r="0" b="3810"/>
                <wp:wrapNone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peridian-logo-2019.wmf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8420" cy="643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2642B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wp:positionH relativeFrom="column">
                      <wp:posOffset>-346505</wp:posOffset>
                    </wp:positionH>
                    <wp:positionV relativeFrom="paragraph">
                      <wp:posOffset>5066030</wp:posOffset>
                    </wp:positionV>
                    <wp:extent cx="3937819" cy="848033"/>
                    <wp:effectExtent l="0" t="0" r="5715" b="9525"/>
                    <wp:wrapNone/>
                    <wp:docPr id="157" name="Text Box 1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7819" cy="8480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2642B" w:rsidRPr="0092642B" w:rsidRDefault="0092642B">
                                <w:pPr>
                                  <w:rPr>
                                    <w:b/>
                                    <w:color w:val="242426" w:themeColor="text1" w:themeShade="80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57" o:spid="_x0000_s1035" type="#_x0000_t202" style="position:absolute;margin-left:-27.3pt;margin-top:398.9pt;width:310.05pt;height:66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" fillcolor="white [3201]" stroked="f" strokeweight=".5pt">
                    <v:textbox>
                      <w:txbxContent>
                        <w:p w:rsidR="0092642B" w:rsidRPr="0092642B" w:rsidRDefault="0092642B">
                          <w:pPr>
                            <w:rPr>
                              <w:b/>
                              <w:color w:val="242426" w:themeColor="text1" w:themeShade="80"/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D28D1"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6191" behindDoc="0" locked="0" layoutInCell="1" allowOverlap="1" wp14:anchorId="5074B6BD" wp14:editId="28933EF6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699770</wp:posOffset>
                    </wp:positionV>
                    <wp:extent cx="7795895" cy="5669915"/>
                    <wp:effectExtent l="0" t="0" r="0" b="6985"/>
                    <wp:wrapNone/>
                    <wp:docPr id="141" name="Group 14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95895" cy="5669915"/>
                              <a:chOff x="0" y="0"/>
                              <a:chExt cx="7795895" cy="5669915"/>
                            </a:xfrm>
                          </wpg:grpSpPr>
                          <wps:wsp>
                            <wps:cNvPr id="134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13125" cy="3838575"/>
                              </a:xfrm>
                              <a:custGeom>
                                <a:avLst/>
                                <a:gdLst>
                                  <a:gd name="T0" fmla="*/ 10751 w 10751"/>
                                  <a:gd name="T1" fmla="*/ 6044 h 12090"/>
                                  <a:gd name="T2" fmla="*/ 0 w 10751"/>
                                  <a:gd name="T3" fmla="*/ 0 h 12090"/>
                                  <a:gd name="T4" fmla="*/ 0 w 10751"/>
                                  <a:gd name="T5" fmla="*/ 12090 h 12090"/>
                                  <a:gd name="T6" fmla="*/ 10751 w 10751"/>
                                  <a:gd name="T7" fmla="*/ 6044 h 120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0751" h="12090">
                                    <a:moveTo>
                                      <a:pt x="10751" y="6044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090"/>
                                    </a:lnTo>
                                    <a:lnTo>
                                      <a:pt x="10751" y="60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0" y="1287780"/>
                                <a:ext cx="7793990" cy="4382135"/>
                              </a:xfrm>
                              <a:custGeom>
                                <a:avLst/>
                                <a:gdLst>
                                  <a:gd name="T0" fmla="*/ 24547 w 24547"/>
                                  <a:gd name="T1" fmla="*/ 13802 h 13802"/>
                                  <a:gd name="T2" fmla="*/ 0 w 24547"/>
                                  <a:gd name="T3" fmla="*/ 0 h 13802"/>
                                  <a:gd name="T4" fmla="*/ 0 w 24547"/>
                                  <a:gd name="T5" fmla="*/ 13802 h 13802"/>
                                  <a:gd name="T6" fmla="*/ 24547 w 24547"/>
                                  <a:gd name="T7" fmla="*/ 13802 h 138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4547" h="13802">
                                    <a:moveTo>
                                      <a:pt x="24547" y="13802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3802"/>
                                    </a:lnTo>
                                    <a:lnTo>
                                      <a:pt x="24547" y="138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2270760" y="1920240"/>
                                <a:ext cx="1143000" cy="1286510"/>
                              </a:xfrm>
                              <a:custGeom>
                                <a:avLst/>
                                <a:gdLst>
                                  <a:gd name="T0" fmla="*/ 0 w 3602"/>
                                  <a:gd name="T1" fmla="*/ 2026 h 4051"/>
                                  <a:gd name="T2" fmla="*/ 3602 w 3602"/>
                                  <a:gd name="T3" fmla="*/ 0 h 4051"/>
                                  <a:gd name="T4" fmla="*/ 3602 w 3602"/>
                                  <a:gd name="T5" fmla="*/ 4051 h 4051"/>
                                  <a:gd name="T6" fmla="*/ 0 w 3602"/>
                                  <a:gd name="T7" fmla="*/ 2026 h 40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602" h="4051">
                                    <a:moveTo>
                                      <a:pt x="0" y="2026"/>
                                    </a:moveTo>
                                    <a:lnTo>
                                      <a:pt x="3602" y="0"/>
                                    </a:lnTo>
                                    <a:lnTo>
                                      <a:pt x="3602" y="4051"/>
                                    </a:lnTo>
                                    <a:lnTo>
                                      <a:pt x="0" y="20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A0E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6652260" y="4381500"/>
                                <a:ext cx="1143635" cy="1285240"/>
                              </a:xfrm>
                              <a:custGeom>
                                <a:avLst/>
                                <a:gdLst>
                                  <a:gd name="T0" fmla="*/ 0 w 3601"/>
                                  <a:gd name="T1" fmla="*/ 2025 h 4049"/>
                                  <a:gd name="T2" fmla="*/ 3601 w 3601"/>
                                  <a:gd name="T3" fmla="*/ 0 h 4049"/>
                                  <a:gd name="T4" fmla="*/ 3601 w 3601"/>
                                  <a:gd name="T5" fmla="*/ 4049 h 4049"/>
                                  <a:gd name="T6" fmla="*/ 0 w 3601"/>
                                  <a:gd name="T7" fmla="*/ 2025 h 40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601" h="4049">
                                    <a:moveTo>
                                      <a:pt x="0" y="2025"/>
                                    </a:moveTo>
                                    <a:lnTo>
                                      <a:pt x="3601" y="0"/>
                                    </a:lnTo>
                                    <a:lnTo>
                                      <a:pt x="3601" y="4049"/>
                                    </a:lnTo>
                                    <a:lnTo>
                                      <a:pt x="0" y="20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6652260" y="3749040"/>
                                <a:ext cx="1143635" cy="1285240"/>
                              </a:xfrm>
                              <a:custGeom>
                                <a:avLst/>
                                <a:gdLst>
                                  <a:gd name="T0" fmla="*/ 3601 w 3601"/>
                                  <a:gd name="T1" fmla="*/ 2024 h 4050"/>
                                  <a:gd name="T2" fmla="*/ 0 w 3601"/>
                                  <a:gd name="T3" fmla="*/ 4050 h 4050"/>
                                  <a:gd name="T4" fmla="*/ 0 w 3601"/>
                                  <a:gd name="T5" fmla="*/ 0 h 4050"/>
                                  <a:gd name="T6" fmla="*/ 3601 w 3601"/>
                                  <a:gd name="T7" fmla="*/ 2024 h 40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601" h="4050">
                                    <a:moveTo>
                                      <a:pt x="3601" y="2024"/>
                                    </a:moveTo>
                                    <a:lnTo>
                                      <a:pt x="0" y="405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601" y="20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0" y="1287780"/>
                                <a:ext cx="2268220" cy="2550795"/>
                              </a:xfrm>
                              <a:custGeom>
                                <a:avLst/>
                                <a:gdLst>
                                  <a:gd name="T0" fmla="*/ 0 w 7145"/>
                                  <a:gd name="T1" fmla="*/ 0 h 8034"/>
                                  <a:gd name="T2" fmla="*/ 0 w 7145"/>
                                  <a:gd name="T3" fmla="*/ 8034 h 8034"/>
                                  <a:gd name="T4" fmla="*/ 7145 w 7145"/>
                                  <a:gd name="T5" fmla="*/ 4017 h 8034"/>
                                  <a:gd name="T6" fmla="*/ 0 w 7145"/>
                                  <a:gd name="T7" fmla="*/ 0 h 80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145" h="8034">
                                    <a:moveTo>
                                      <a:pt x="0" y="0"/>
                                    </a:moveTo>
                                    <a:lnTo>
                                      <a:pt x="0" y="8034"/>
                                    </a:lnTo>
                                    <a:lnTo>
                                      <a:pt x="7145" y="401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7394F6" id="Group 141" o:spid="_x0000_s1026" style="position:absolute;margin-left:0;margin-top:55.1pt;width:613.85pt;height:446.45pt;z-index:251656191;mso-position-horizontal:left;mso-position-horizontal-relative:page;mso-width-relative:margin;mso-height-relative:margin" coordsize="77958,5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">
                    <v:shape id="Freeform 13" o:spid="_x0000_s1027" style="position:absolute;width:34131;height:38385;visibility:visible;mso-wrap-style:square;v-text-anchor:top" coordsize="10751,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" path="m10751,6044l,,,12090,10751,6044xe" fillcolor="#0075d4 [3205]" stroked="f">
                      <v:path arrowok="t" o:connecttype="custom" o:connectlocs="3413125,1918970;0,0;0,3838575;3413125,1918970" o:connectangles="0,0,0,0"/>
                    </v:shape>
                    <v:shape id="Freeform 14" o:spid="_x0000_s1028" style="position:absolute;top:12877;width:77939;height:43822;visibility:visible;mso-wrap-style:square;v-text-anchor:top" coordsize="24547,1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" path="m24547,13802l,,,13802r24547,xe" fillcolor="white [3212]" stroked="f">
                      <v:path arrowok="t" o:connecttype="custom" o:connectlocs="7793990,4382135;0,0;0,4382135;7793990,4382135" o:connectangles="0,0,0,0"/>
                    </v:shape>
                    <v:shape id="Freeform 15" o:spid="_x0000_s1029" style="position:absolute;left:22707;top:19202;width:11430;height:12865;visibility:visible;mso-wrap-style:square;v-text-anchor:top" coordsize="3602,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" path="m,2026l3602,r,4051l,2026xe" fillcolor="#00a0e3" stroked="f">
                      <v:path arrowok="t" o:connecttype="custom" o:connectlocs="0,643414;1143000,0;1143000,1286510;0,643414" o:connectangles="0,0,0,0"/>
                    </v:shape>
                    <v:shape id="Freeform 16" o:spid="_x0000_s1030" style="position:absolute;left:66522;top:43815;width:11436;height:12852;visibility:visible;mso-wrap-style:square;v-text-anchor:top" coordsize="3601,4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" path="m,2025l3601,r,4049l,2025xe" fillcolor="#1ca3ff [3207]" stroked="f">
                      <v:path arrowok="t" o:connecttype="custom" o:connectlocs="0,642779;1143635,0;1143635,1285240;0,642779" o:connectangles="0,0,0,0"/>
                    </v:shape>
                    <v:shape id="Freeform 17" o:spid="_x0000_s1031" style="position:absolute;left:66522;top:37490;width:11436;height:12852;visibility:visible;mso-wrap-style:square;v-text-anchor:top" coordsize="3601,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" path="m3601,2024l,4050,,,3601,2024xe" fillcolor="#0075d4 [3205]" stroked="f">
                      <v:path arrowok="t" o:connecttype="custom" o:connectlocs="1143635,642303;0,1285240;0,0;1143635,642303" o:connectangles="0,0,0,0"/>
                    </v:shape>
                    <v:shape id="Freeform 18" o:spid="_x0000_s1032" style="position:absolute;top:12877;width:22682;height:25508;visibility:visible;mso-wrap-style:square;v-text-anchor:top" coordsize="7145,8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" path="m,l,8034,7145,4017,,xe" fillcolor="#008cd9 [3206]" stroked="f">
                      <v:path arrowok="t" o:connecttype="custom" o:connectlocs="0,0;0,2550795;2268220,1275398;0,0" o:connectangles="0,0,0,0"/>
                    </v:shape>
                    <w10:wrap anchorx="page"/>
                  </v:group>
                </w:pict>
              </mc:Fallback>
            </mc:AlternateContent>
          </w:r>
          <w:r w:rsidR="00FA289E"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2"/>
          <w:szCs w:val="22"/>
        </w:rPr>
        <w:id w:val="-195725141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E57A0" w:rsidRDefault="006E57A0" w:rsidP="006E57A0">
          <w:pPr>
            <w:pStyle w:val="TOCHeading"/>
          </w:pPr>
        </w:p>
        <w:p w:rsidR="006E57A0" w:rsidRDefault="009718A0">
          <w:pPr>
            <w:rPr>
              <w:bCs/>
              <w:noProof/>
            </w:rPr>
          </w:pPr>
        </w:p>
      </w:sdtContent>
    </w:sdt>
    <w:p w:rsidR="006E57A0" w:rsidRDefault="006E57A0">
      <w:r>
        <w:t xml:space="preserve">Transcribe option is not available in Desktop word this is created with reference of </w:t>
      </w:r>
      <w:r w:rsidRPr="006E57A0">
        <w:rPr>
          <w:rFonts w:ascii="Montserrat" w:eastAsia="Times New Roman" w:hAnsi="Montserrat" w:cs="Times New Roman"/>
          <w:b/>
          <w:color w:val="000000"/>
          <w:sz w:val="20"/>
          <w:szCs w:val="20"/>
        </w:rPr>
        <w:t>SPIND/ITS/95913</w:t>
      </w:r>
      <w:r w:rsidRPr="006E57A0">
        <w:rPr>
          <w:rFonts w:ascii="Montserrat" w:eastAsia="Times New Roman" w:hAnsi="Montserrat" w:cs="Times New Roman"/>
          <w:color w:val="000000"/>
          <w:sz w:val="20"/>
          <w:szCs w:val="20"/>
        </w:rPr>
        <w:t xml:space="preserve"> </w:t>
      </w:r>
    </w:p>
    <w:p w:rsidR="006E57A0" w:rsidRDefault="006E57A0"/>
    <w:p w:rsidR="007539D4" w:rsidRDefault="007539D4">
      <w:r w:rsidRPr="007539D4">
        <w:t>Transcribe is the 'speech to text' option in Microsoft Word. It lets you record live or upload an audio file and convert it into text</w:t>
      </w:r>
    </w:p>
    <w:p w:rsidR="007539D4" w:rsidRDefault="007539D4"/>
    <w:p w:rsidR="007539D4" w:rsidRDefault="007539D4">
      <w:r>
        <w:rPr>
          <w:noProof/>
        </w:rPr>
        <w:drawing>
          <wp:inline distT="0" distB="0" distL="0" distR="0" wp14:anchorId="2605C063" wp14:editId="1322B051">
            <wp:extent cx="5943600" cy="823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4" w:rsidRDefault="007539D4"/>
    <w:p w:rsidR="007539D4" w:rsidRDefault="007539D4">
      <w:r>
        <w:t>Transcribe option will be present in Home</w:t>
      </w:r>
      <w:r>
        <w:sym w:font="Wingdings" w:char="F0E0"/>
      </w:r>
      <w:r>
        <w:t xml:space="preserve"> Dictate</w:t>
      </w:r>
      <w:r>
        <w:sym w:font="Wingdings" w:char="F0E0"/>
      </w:r>
      <w:r>
        <w:t>Transcribe</w:t>
      </w:r>
    </w:p>
    <w:p w:rsidR="007539D4" w:rsidRDefault="007539D4"/>
    <w:p w:rsidR="007539D4" w:rsidRPr="00264641" w:rsidRDefault="007539D4">
      <w:pPr>
        <w:rPr>
          <w:b/>
        </w:rPr>
      </w:pPr>
      <w:r w:rsidRPr="00264641">
        <w:rPr>
          <w:b/>
        </w:rPr>
        <w:t xml:space="preserve">This option will be present only M365 licensed users. It will not be available for standalone applications like office suite 2016 or 2019. </w:t>
      </w:r>
    </w:p>
    <w:p w:rsidR="007539D4" w:rsidRDefault="007539D4"/>
    <w:p w:rsidR="00F23FCC" w:rsidRDefault="007539D4">
      <w:r>
        <w:t>In Microsoft website they have mentioned</w:t>
      </w:r>
      <w:r w:rsidR="00F23FCC">
        <w:t xml:space="preserve"> Transcribe option will be </w:t>
      </w:r>
      <w:r w:rsidR="00264641">
        <w:t xml:space="preserve">only for </w:t>
      </w:r>
      <w:r w:rsidR="00F23FCC">
        <w:t xml:space="preserve">online word not for desktop </w:t>
      </w:r>
      <w:r w:rsidR="00264641">
        <w:t>word</w:t>
      </w:r>
      <w:r w:rsidR="00F23FCC">
        <w:t xml:space="preserve"> but it will be </w:t>
      </w:r>
      <w:r w:rsidR="00264641">
        <w:t xml:space="preserve">available </w:t>
      </w:r>
      <w:r w:rsidR="00F23FCC">
        <w:t>if we update the office</w:t>
      </w:r>
      <w:r w:rsidR="00264641">
        <w:t>.</w:t>
      </w:r>
      <w:bookmarkStart w:id="0" w:name="_GoBack"/>
      <w:bookmarkEnd w:id="0"/>
    </w:p>
    <w:p w:rsidR="00F23FCC" w:rsidRDefault="00F23FCC"/>
    <w:p w:rsidR="00C30427" w:rsidRDefault="00F23FCC">
      <w:r>
        <w:t>Steps to update office</w:t>
      </w:r>
    </w:p>
    <w:p w:rsidR="00C30427" w:rsidRDefault="00C30427"/>
    <w:p w:rsidR="00E01746" w:rsidRPr="007539D4" w:rsidRDefault="00C30427">
      <w:r>
        <w:t>Click on File in home page</w:t>
      </w:r>
      <w:r>
        <w:sym w:font="Wingdings" w:char="F0E0"/>
      </w:r>
      <w:r>
        <w:t xml:space="preserve"> and Navigate to account</w:t>
      </w:r>
      <w:r>
        <w:sym w:font="Wingdings" w:char="F0E0"/>
      </w:r>
      <w:r>
        <w:t xml:space="preserve"> from there you can see the option to update the office suite. Attaching the screenshot below</w:t>
      </w:r>
      <w:r w:rsidR="00E01746">
        <w:br w:type="page"/>
      </w:r>
    </w:p>
    <w:p w:rsidR="00935389" w:rsidRDefault="00C30427" w:rsidP="00935389">
      <w:r>
        <w:rPr>
          <w:noProof/>
        </w:rPr>
        <w:lastRenderedPageBreak/>
        <w:drawing>
          <wp:inline distT="0" distB="0" distL="0" distR="0" wp14:anchorId="21906A12" wp14:editId="766B512E">
            <wp:extent cx="5943600" cy="3683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41" w:rsidRDefault="00264641" w:rsidP="00935389"/>
    <w:p w:rsidR="00264641" w:rsidRDefault="00264641" w:rsidP="00935389">
      <w:r>
        <w:t>From the above page need to click office updates and update the office.</w:t>
      </w:r>
    </w:p>
    <w:p w:rsidR="00264641" w:rsidRDefault="00264641" w:rsidP="00935389"/>
    <w:p w:rsidR="00264641" w:rsidRDefault="00264641" w:rsidP="00935389">
      <w:r>
        <w:t>After updating the office suite. Transcribe option will be available as per below image</w:t>
      </w:r>
    </w:p>
    <w:p w:rsidR="00264641" w:rsidRDefault="00264641" w:rsidP="00935389"/>
    <w:p w:rsidR="00264641" w:rsidRDefault="00264641" w:rsidP="00935389">
      <w:r>
        <w:rPr>
          <w:noProof/>
        </w:rPr>
        <w:drawing>
          <wp:inline distT="0" distB="0" distL="0" distR="0" wp14:anchorId="6603AC76" wp14:editId="06C40F9D">
            <wp:extent cx="5943600" cy="823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64641" w:rsidSect="00FA289E">
      <w:headerReference w:type="default" r:id="rId16"/>
      <w:footerReference w:type="default" r:id="rId17"/>
      <w:pgSz w:w="12240" w:h="15840"/>
      <w:pgMar w:top="2268" w:right="1440" w:bottom="1440" w:left="1440" w:header="0" w:footer="4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8A0" w:rsidRDefault="009718A0" w:rsidP="00293145">
      <w:pPr>
        <w:spacing w:after="0" w:line="240" w:lineRule="auto"/>
      </w:pPr>
      <w:r>
        <w:separator/>
      </w:r>
    </w:p>
  </w:endnote>
  <w:endnote w:type="continuationSeparator" w:id="0">
    <w:p w:rsidR="009718A0" w:rsidRDefault="009718A0" w:rsidP="00293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FC9" w:rsidRPr="001C4577" w:rsidRDefault="00FA289E">
    <w:pPr>
      <w:pStyle w:val="Footer"/>
      <w:rPr>
        <w:color w:val="909094" w:themeColor="text1" w:themeTint="99"/>
      </w:rPr>
    </w:pPr>
    <w:r>
      <w:rPr>
        <w:noProof/>
        <w:color w:val="909094" w:themeColor="text1" w:themeTint="99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6F8280" wp14:editId="70EE3154">
              <wp:simplePos x="0" y="0"/>
              <wp:positionH relativeFrom="margin">
                <wp:posOffset>-542925</wp:posOffset>
              </wp:positionH>
              <wp:positionV relativeFrom="paragraph">
                <wp:posOffset>-180340</wp:posOffset>
              </wp:positionV>
              <wp:extent cx="6995160" cy="0"/>
              <wp:effectExtent l="0" t="0" r="34290" b="1905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51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ECD8A" id="Straight Connector 2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2.75pt,-14.2pt" to="508.05pt,-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" strokecolor="#49494c [3200]" strokeweight=".5pt">
              <v:stroke joinstyle="miter"/>
              <w10:wrap anchorx="margin"/>
            </v:line>
          </w:pict>
        </mc:Fallback>
      </mc:AlternateContent>
    </w:r>
    <w:r w:rsidR="006A2D99">
      <w:rPr>
        <w:color w:val="909094" w:themeColor="text1" w:themeTint="99"/>
      </w:rPr>
      <w:t>www.speridian.com</w:t>
    </w:r>
    <w:r w:rsidR="00235B86" w:rsidRPr="001C4577">
      <w:rPr>
        <w:color w:val="909094" w:themeColor="text1" w:themeTint="99"/>
      </w:rPr>
      <w:ptab w:relativeTo="margin" w:alignment="center" w:leader="none"/>
    </w:r>
    <w:r w:rsidR="00235B86" w:rsidRPr="001C4577">
      <w:rPr>
        <w:color w:val="909094" w:themeColor="text1" w:themeTint="99"/>
      </w:rPr>
      <w:fldChar w:fldCharType="begin"/>
    </w:r>
    <w:r w:rsidR="00235B86" w:rsidRPr="001C4577">
      <w:rPr>
        <w:color w:val="909094" w:themeColor="text1" w:themeTint="99"/>
      </w:rPr>
      <w:instrText xml:space="preserve"> PAGE   \* MERGEFORMAT </w:instrText>
    </w:r>
    <w:r w:rsidR="00235B86" w:rsidRPr="001C4577">
      <w:rPr>
        <w:color w:val="909094" w:themeColor="text1" w:themeTint="99"/>
      </w:rPr>
      <w:fldChar w:fldCharType="separate"/>
    </w:r>
    <w:r w:rsidR="007E7100">
      <w:rPr>
        <w:noProof/>
        <w:color w:val="909094" w:themeColor="text1" w:themeTint="99"/>
      </w:rPr>
      <w:t>2</w:t>
    </w:r>
    <w:r w:rsidR="00235B86" w:rsidRPr="001C4577">
      <w:rPr>
        <w:noProof/>
        <w:color w:val="909094" w:themeColor="text1" w:themeTint="99"/>
      </w:rPr>
      <w:fldChar w:fldCharType="end"/>
    </w:r>
    <w:r w:rsidR="00235B86" w:rsidRPr="001C4577">
      <w:rPr>
        <w:color w:val="909094" w:themeColor="text1" w:themeTint="99"/>
      </w:rPr>
      <w:ptab w:relativeTo="margin" w:alignment="right" w:leader="none"/>
    </w:r>
    <w:r>
      <w:rPr>
        <w:color w:val="909094" w:themeColor="text1" w:themeTint="99"/>
      </w:rPr>
      <w:t>September 24,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8A0" w:rsidRDefault="009718A0" w:rsidP="00293145">
      <w:pPr>
        <w:spacing w:after="0" w:line="240" w:lineRule="auto"/>
      </w:pPr>
      <w:r>
        <w:separator/>
      </w:r>
    </w:p>
  </w:footnote>
  <w:footnote w:type="continuationSeparator" w:id="0">
    <w:p w:rsidR="009718A0" w:rsidRDefault="009718A0" w:rsidP="00293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89E" w:rsidRDefault="00FA289E">
    <w:pPr>
      <w:pStyle w:val="Header"/>
    </w:pPr>
    <w:r w:rsidRPr="00FA289E"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108752EE" wp14:editId="328538B9">
          <wp:simplePos x="0" y="0"/>
          <wp:positionH relativeFrom="margin">
            <wp:posOffset>-472440</wp:posOffset>
          </wp:positionH>
          <wp:positionV relativeFrom="paragraph">
            <wp:posOffset>434340</wp:posOffset>
          </wp:positionV>
          <wp:extent cx="2189722" cy="542925"/>
          <wp:effectExtent l="0" t="0" r="127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peridian-logo-2019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9722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A289E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60C80630" wp14:editId="74A246E9">
          <wp:simplePos x="0" y="0"/>
          <wp:positionH relativeFrom="margin">
            <wp:posOffset>-914400</wp:posOffset>
          </wp:positionH>
          <wp:positionV relativeFrom="page">
            <wp:posOffset>1260475</wp:posOffset>
          </wp:positionV>
          <wp:extent cx="7863840" cy="45720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sinesscard Template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3840" cy="4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29E1"/>
    <w:multiLevelType w:val="hybridMultilevel"/>
    <w:tmpl w:val="D21AE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26012"/>
    <w:multiLevelType w:val="hybridMultilevel"/>
    <w:tmpl w:val="BDD0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E61EA"/>
    <w:multiLevelType w:val="hybridMultilevel"/>
    <w:tmpl w:val="55C4CE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A0"/>
    <w:rsid w:val="000A06FB"/>
    <w:rsid w:val="000E5E06"/>
    <w:rsid w:val="001252EE"/>
    <w:rsid w:val="0015566D"/>
    <w:rsid w:val="00172D55"/>
    <w:rsid w:val="00193110"/>
    <w:rsid w:val="001A6757"/>
    <w:rsid w:val="001C4577"/>
    <w:rsid w:val="001C630A"/>
    <w:rsid w:val="001D2E95"/>
    <w:rsid w:val="001F5591"/>
    <w:rsid w:val="00235B86"/>
    <w:rsid w:val="00264641"/>
    <w:rsid w:val="00293145"/>
    <w:rsid w:val="002D411A"/>
    <w:rsid w:val="002D6E8F"/>
    <w:rsid w:val="002F1611"/>
    <w:rsid w:val="003641D2"/>
    <w:rsid w:val="003A1E71"/>
    <w:rsid w:val="003D135F"/>
    <w:rsid w:val="003F2F63"/>
    <w:rsid w:val="004005E7"/>
    <w:rsid w:val="00414968"/>
    <w:rsid w:val="004166BF"/>
    <w:rsid w:val="00426D65"/>
    <w:rsid w:val="0046673E"/>
    <w:rsid w:val="0049267E"/>
    <w:rsid w:val="004C1F53"/>
    <w:rsid w:val="004C3539"/>
    <w:rsid w:val="004D1BD6"/>
    <w:rsid w:val="00516DEA"/>
    <w:rsid w:val="00520048"/>
    <w:rsid w:val="0052787E"/>
    <w:rsid w:val="00531CBB"/>
    <w:rsid w:val="00561195"/>
    <w:rsid w:val="00590106"/>
    <w:rsid w:val="00596E79"/>
    <w:rsid w:val="00602F27"/>
    <w:rsid w:val="00614E88"/>
    <w:rsid w:val="00680A0E"/>
    <w:rsid w:val="00685229"/>
    <w:rsid w:val="0069250D"/>
    <w:rsid w:val="00692544"/>
    <w:rsid w:val="006A2D99"/>
    <w:rsid w:val="006B5BCA"/>
    <w:rsid w:val="006C54F4"/>
    <w:rsid w:val="006D6E03"/>
    <w:rsid w:val="006E57A0"/>
    <w:rsid w:val="006F01C4"/>
    <w:rsid w:val="00710FC8"/>
    <w:rsid w:val="007250EF"/>
    <w:rsid w:val="007539D4"/>
    <w:rsid w:val="00777CBF"/>
    <w:rsid w:val="007819E7"/>
    <w:rsid w:val="007E7100"/>
    <w:rsid w:val="007F3D44"/>
    <w:rsid w:val="007F41B7"/>
    <w:rsid w:val="008070ED"/>
    <w:rsid w:val="00834D42"/>
    <w:rsid w:val="00836048"/>
    <w:rsid w:val="008423CC"/>
    <w:rsid w:val="008535E3"/>
    <w:rsid w:val="00853F13"/>
    <w:rsid w:val="008766F6"/>
    <w:rsid w:val="008B1410"/>
    <w:rsid w:val="008B5BD9"/>
    <w:rsid w:val="008D7D57"/>
    <w:rsid w:val="008F2570"/>
    <w:rsid w:val="009237A9"/>
    <w:rsid w:val="0092642B"/>
    <w:rsid w:val="00935389"/>
    <w:rsid w:val="009656A5"/>
    <w:rsid w:val="009718A0"/>
    <w:rsid w:val="009745F6"/>
    <w:rsid w:val="009869B5"/>
    <w:rsid w:val="0099565F"/>
    <w:rsid w:val="009A003B"/>
    <w:rsid w:val="009B0FC9"/>
    <w:rsid w:val="009B6895"/>
    <w:rsid w:val="009E6687"/>
    <w:rsid w:val="009F015D"/>
    <w:rsid w:val="009F6002"/>
    <w:rsid w:val="00A16108"/>
    <w:rsid w:val="00A320EF"/>
    <w:rsid w:val="00A4253E"/>
    <w:rsid w:val="00A55214"/>
    <w:rsid w:val="00A56E85"/>
    <w:rsid w:val="00A76640"/>
    <w:rsid w:val="00A76CED"/>
    <w:rsid w:val="00A82A06"/>
    <w:rsid w:val="00AA0E72"/>
    <w:rsid w:val="00AA3143"/>
    <w:rsid w:val="00AA3549"/>
    <w:rsid w:val="00AB7573"/>
    <w:rsid w:val="00AE757A"/>
    <w:rsid w:val="00B07202"/>
    <w:rsid w:val="00BA7903"/>
    <w:rsid w:val="00BD28D1"/>
    <w:rsid w:val="00C12BAC"/>
    <w:rsid w:val="00C22789"/>
    <w:rsid w:val="00C30427"/>
    <w:rsid w:val="00C469CB"/>
    <w:rsid w:val="00DC2932"/>
    <w:rsid w:val="00E01746"/>
    <w:rsid w:val="00E46B7B"/>
    <w:rsid w:val="00E50681"/>
    <w:rsid w:val="00E601FF"/>
    <w:rsid w:val="00E658F0"/>
    <w:rsid w:val="00E75B0D"/>
    <w:rsid w:val="00E95A6E"/>
    <w:rsid w:val="00EB377F"/>
    <w:rsid w:val="00F212DC"/>
    <w:rsid w:val="00F23FCC"/>
    <w:rsid w:val="00FA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6B9A"/>
  <w15:chartTrackingRefBased/>
  <w15:docId w15:val="{AF3F4CB8-A277-4E24-A760-EB622A55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D5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3539"/>
    <w:pPr>
      <w:keepNext/>
      <w:keepLines/>
      <w:tabs>
        <w:tab w:val="left" w:pos="3480"/>
      </w:tabs>
      <w:spacing w:before="240" w:after="120"/>
      <w:outlineLvl w:val="0"/>
    </w:pPr>
    <w:rPr>
      <w:rFonts w:eastAsiaTheme="majorEastAsia" w:cstheme="majorBidi"/>
      <w:b/>
      <w:color w:val="0075D4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539"/>
    <w:pPr>
      <w:keepNext/>
      <w:keepLines/>
      <w:spacing w:before="40" w:after="0"/>
      <w:outlineLvl w:val="1"/>
    </w:pPr>
    <w:rPr>
      <w:rFonts w:eastAsiaTheme="majorEastAsia" w:cstheme="majorBidi"/>
      <w:b/>
      <w:color w:val="0075D4" w:themeColor="accen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3BD4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7D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75D4" w:themeColor="accent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7D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0075D4" w:themeColor="accent2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58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BD4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658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BD4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658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1D6A" w:themeColor="accent1" w:themeShade="80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658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1D6A" w:themeColor="accent1" w:themeShade="80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3539"/>
    <w:rPr>
      <w:rFonts w:eastAsiaTheme="majorEastAsia" w:cstheme="majorBidi"/>
      <w:b/>
      <w:color w:val="0075D4" w:themeColor="accent2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5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2EE"/>
    <w:pPr>
      <w:numPr>
        <w:ilvl w:val="1"/>
      </w:numPr>
    </w:pPr>
    <w:rPr>
      <w:rFonts w:eastAsiaTheme="minorEastAsia"/>
      <w:color w:val="87878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52EE"/>
    <w:rPr>
      <w:rFonts w:eastAsiaTheme="minorEastAsia"/>
      <w:color w:val="87878C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C3539"/>
    <w:rPr>
      <w:rFonts w:eastAsiaTheme="majorEastAsia" w:cstheme="majorBidi"/>
      <w:b/>
      <w:color w:val="0075D4" w:themeColor="accent2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3F13"/>
    <w:rPr>
      <w:rFonts w:asciiTheme="majorHAnsi" w:eastAsiaTheme="majorEastAsia" w:hAnsiTheme="majorHAnsi" w:cstheme="majorBidi"/>
      <w:color w:val="003BD4" w:themeColor="accent1"/>
      <w:sz w:val="28"/>
      <w:szCs w:val="24"/>
    </w:rPr>
  </w:style>
  <w:style w:type="character" w:styleId="SubtleEmphasis">
    <w:name w:val="Subtle Emphasis"/>
    <w:basedOn w:val="DefaultParagraphFont"/>
    <w:uiPriority w:val="19"/>
    <w:qFormat/>
    <w:rsid w:val="001252EE"/>
    <w:rPr>
      <w:i/>
      <w:iCs/>
      <w:color w:val="75757A" w:themeColor="text1" w:themeTint="BF"/>
    </w:rPr>
  </w:style>
  <w:style w:type="character" w:styleId="Emphasis">
    <w:name w:val="Emphasis"/>
    <w:basedOn w:val="DefaultParagraphFont"/>
    <w:uiPriority w:val="20"/>
    <w:qFormat/>
    <w:rsid w:val="001252E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252EE"/>
    <w:rPr>
      <w:i/>
      <w:iCs/>
      <w:color w:val="003BD4" w:themeColor="accent1"/>
    </w:rPr>
  </w:style>
  <w:style w:type="character" w:styleId="Strong">
    <w:name w:val="Strong"/>
    <w:basedOn w:val="DefaultParagraphFont"/>
    <w:uiPriority w:val="22"/>
    <w:qFormat/>
    <w:rsid w:val="001252E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166BF"/>
    <w:pPr>
      <w:spacing w:before="600" w:after="600"/>
      <w:ind w:left="720" w:right="720"/>
      <w:jc w:val="center"/>
    </w:pPr>
    <w:rPr>
      <w:i/>
      <w:iCs/>
      <w:color w:val="75757A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6BF"/>
    <w:rPr>
      <w:i/>
      <w:iCs/>
      <w:color w:val="75757A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E03"/>
    <w:pPr>
      <w:pBdr>
        <w:left w:val="single" w:sz="8" w:space="4" w:color="0075D4" w:themeColor="accent2"/>
        <w:right w:val="single" w:sz="8" w:space="4" w:color="0075D4" w:themeColor="accent2"/>
      </w:pBdr>
      <w:spacing w:before="360" w:after="360"/>
      <w:ind w:left="720" w:right="720"/>
      <w:jc w:val="center"/>
    </w:pPr>
    <w:rPr>
      <w:i/>
      <w:iCs/>
      <w:color w:val="003B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E03"/>
    <w:rPr>
      <w:i/>
      <w:iCs/>
      <w:color w:val="003BD4" w:themeColor="accent1"/>
    </w:rPr>
  </w:style>
  <w:style w:type="character" w:styleId="SubtleReference">
    <w:name w:val="Subtle Reference"/>
    <w:basedOn w:val="DefaultParagraphFont"/>
    <w:uiPriority w:val="31"/>
    <w:qFormat/>
    <w:rsid w:val="001252EE"/>
    <w:rPr>
      <w:smallCaps/>
      <w:color w:val="87878C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252EE"/>
    <w:rPr>
      <w:b/>
      <w:bCs/>
      <w:smallCaps/>
      <w:color w:val="003BD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252E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252E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D7D57"/>
    <w:rPr>
      <w:rFonts w:asciiTheme="majorHAnsi" w:eastAsiaTheme="majorEastAsia" w:hAnsiTheme="majorHAnsi" w:cstheme="majorBidi"/>
      <w:iCs/>
      <w:color w:val="0075D4" w:themeColor="accent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D7D57"/>
    <w:rPr>
      <w:rFonts w:asciiTheme="majorHAnsi" w:eastAsiaTheme="majorEastAsia" w:hAnsiTheme="majorHAnsi" w:cstheme="majorBidi"/>
      <w:i/>
      <w:color w:val="0075D4" w:themeColor="accen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58F0"/>
    <w:rPr>
      <w:rFonts w:asciiTheme="majorHAnsi" w:eastAsiaTheme="majorEastAsia" w:hAnsiTheme="majorHAnsi" w:cstheme="majorBidi"/>
      <w:color w:val="003BD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E658F0"/>
    <w:rPr>
      <w:rFonts w:asciiTheme="majorHAnsi" w:eastAsiaTheme="majorEastAsia" w:hAnsiTheme="majorHAnsi" w:cstheme="majorBidi"/>
      <w:i/>
      <w:iCs/>
      <w:color w:val="003BD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E658F0"/>
    <w:rPr>
      <w:rFonts w:asciiTheme="majorHAnsi" w:eastAsiaTheme="majorEastAsia" w:hAnsiTheme="majorHAnsi" w:cstheme="majorBidi"/>
      <w:color w:val="001D6A" w:themeColor="accent1" w:themeShade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658F0"/>
    <w:rPr>
      <w:rFonts w:asciiTheme="majorHAnsi" w:eastAsiaTheme="majorEastAsia" w:hAnsiTheme="majorHAnsi" w:cstheme="majorBidi"/>
      <w:i/>
      <w:iCs/>
      <w:color w:val="001D6A" w:themeColor="accent1" w:themeShade="80"/>
      <w:sz w:val="20"/>
      <w:szCs w:val="21"/>
    </w:rPr>
  </w:style>
  <w:style w:type="paragraph" w:styleId="Header">
    <w:name w:val="header"/>
    <w:basedOn w:val="Normal"/>
    <w:link w:val="HeaderChar"/>
    <w:uiPriority w:val="99"/>
    <w:unhideWhenUsed/>
    <w:rsid w:val="0029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145"/>
  </w:style>
  <w:style w:type="paragraph" w:styleId="Footer">
    <w:name w:val="footer"/>
    <w:basedOn w:val="Normal"/>
    <w:link w:val="FooterChar"/>
    <w:uiPriority w:val="99"/>
    <w:unhideWhenUsed/>
    <w:rsid w:val="0029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145"/>
  </w:style>
  <w:style w:type="paragraph" w:styleId="NoSpacing">
    <w:name w:val="No Spacing"/>
    <w:aliases w:val="Body Text Speridian,Normal No Spacing"/>
    <w:link w:val="NoSpacingChar"/>
    <w:uiPriority w:val="1"/>
    <w:qFormat/>
    <w:rsid w:val="009B0FC9"/>
    <w:pPr>
      <w:spacing w:after="0" w:line="240" w:lineRule="auto"/>
    </w:pPr>
  </w:style>
  <w:style w:type="table" w:styleId="TableGrid">
    <w:name w:val="Table Grid"/>
    <w:basedOn w:val="TableNormal"/>
    <w:uiPriority w:val="39"/>
    <w:rsid w:val="00965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E6687"/>
    <w:pPr>
      <w:spacing w:after="0"/>
      <w:outlineLvl w:val="9"/>
    </w:pPr>
    <w:rPr>
      <w:color w:val="002B9E" w:themeColor="accent1" w:themeShade="BF"/>
      <w:sz w:val="32"/>
    </w:rPr>
  </w:style>
  <w:style w:type="character" w:customStyle="1" w:styleId="NoSpacingChar">
    <w:name w:val="No Spacing Char"/>
    <w:aliases w:val="Body Text Speridian Char,Normal No Spacing Char"/>
    <w:basedOn w:val="DefaultParagraphFont"/>
    <w:link w:val="NoSpacing"/>
    <w:uiPriority w:val="1"/>
    <w:rsid w:val="00FA289E"/>
  </w:style>
  <w:style w:type="paragraph" w:styleId="TOC1">
    <w:name w:val="toc 1"/>
    <w:basedOn w:val="Normal"/>
    <w:next w:val="Normal"/>
    <w:autoRedefine/>
    <w:uiPriority w:val="39"/>
    <w:unhideWhenUsed/>
    <w:rsid w:val="00E017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17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01746"/>
    <w:rPr>
      <w:color w:val="003BD4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C353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dhakumar.b\Downloads\RFP-Response%20(1).dotx" TargetMode="External"/></Relationships>
</file>

<file path=word/theme/theme1.xml><?xml version="1.0" encoding="utf-8"?>
<a:theme xmlns:a="http://schemas.openxmlformats.org/drawingml/2006/main" name="Office Theme">
  <a:themeElements>
    <a:clrScheme name="Speridian Corporate">
      <a:dk1>
        <a:srgbClr val="49494C"/>
      </a:dk1>
      <a:lt1>
        <a:srgbClr val="FFFFFF"/>
      </a:lt1>
      <a:dk2>
        <a:srgbClr val="49494C"/>
      </a:dk2>
      <a:lt2>
        <a:srgbClr val="FFFFFF"/>
      </a:lt2>
      <a:accent1>
        <a:srgbClr val="003BD4"/>
      </a:accent1>
      <a:accent2>
        <a:srgbClr val="0075D4"/>
      </a:accent2>
      <a:accent3>
        <a:srgbClr val="008CD9"/>
      </a:accent3>
      <a:accent4>
        <a:srgbClr val="1CA3FF"/>
      </a:accent4>
      <a:accent5>
        <a:srgbClr val="EB6510"/>
      </a:accent5>
      <a:accent6>
        <a:srgbClr val="FFC124"/>
      </a:accent6>
      <a:hlink>
        <a:srgbClr val="003BD4"/>
      </a:hlink>
      <a:folHlink>
        <a:srgbClr val="EB6510"/>
      </a:folHlink>
    </a:clrScheme>
    <a:fontScheme name="Custom 1">
      <a:majorFont>
        <a:latin typeface="Montserrat ExtraBold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8A628CF003844B3141A7FB28A9943" ma:contentTypeVersion="7" ma:contentTypeDescription="Create a new document." ma:contentTypeScope="" ma:versionID="35ed4e80d7d82a9931380cfaea2c74b4">
  <xsd:schema xmlns:xsd="http://www.w3.org/2001/XMLSchema" xmlns:xs="http://www.w3.org/2001/XMLSchema" xmlns:p="http://schemas.microsoft.com/office/2006/metadata/properties" xmlns:ns2="6fe5997b-987c-44ad-a5c1-01d48bbea32c" targetNamespace="http://schemas.microsoft.com/office/2006/metadata/properties" ma:root="true" ma:fieldsID="63661a5512690a1a9133ff8439e5ab5b" ns2:_="">
    <xsd:import namespace="6fe5997b-987c-44ad-a5c1-01d48bbea3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5997b-987c-44ad-a5c1-01d48bbea3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7ECF5-71E6-4E43-B4AC-732B14C9CF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61AE51-E3EB-44F0-B83F-61A6E41CCF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0D1456-4E6A-4855-8C4B-B4F56EDAD0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5997b-987c-44ad-a5c1-01d48bbea3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E70ED6-69B7-4604-9342-7734D4A7C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RFP-Response (1)</Template>
  <TotalTime>39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 Balaraman</dc:creator>
  <cp:keywords/>
  <dc:description/>
  <cp:lastModifiedBy>Nandhakumar Balaraman</cp:lastModifiedBy>
  <cp:revision>2</cp:revision>
  <dcterms:created xsi:type="dcterms:W3CDTF">2023-05-31T22:04:00Z</dcterms:created>
  <dcterms:modified xsi:type="dcterms:W3CDTF">2023-05-31T22:43:00Z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0x0101001388A628CF003844B3141A7FB28A9943</vt:lpwstr>
  </property>
</Properties>
</file>